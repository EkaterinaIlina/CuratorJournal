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C3A" w:rsidRPr="005F622F" w:rsidRDefault="00CB0C3A" w:rsidP="00CB0C3A">
      <w:pPr>
        <w:tabs>
          <w:tab w:val="left" w:pos="5910"/>
        </w:tabs>
        <w:jc w:val="center"/>
        <w:rPr>
          <w:b/>
          <w:spacing w:val="40"/>
          <w:sz w:val="24"/>
          <w:szCs w:val="28"/>
          <w:lang w:val="en-US"/>
        </w:rPr>
      </w:pPr>
      <w:bookmarkStart w:id="0" w:name="_GoBack"/>
      <w:bookmarkEnd w:id="0"/>
    </w:p>
    <w:p w:rsidR="009B1AE0" w:rsidRPr="001C3725" w:rsidRDefault="00873D7B" w:rsidP="00CB0C3A">
      <w:pPr>
        <w:tabs>
          <w:tab w:val="left" w:pos="5910"/>
        </w:tabs>
        <w:jc w:val="center"/>
        <w:rPr>
          <w:b/>
          <w:spacing w:val="40"/>
          <w:sz w:val="28"/>
          <w:szCs w:val="28"/>
        </w:rPr>
      </w:pPr>
      <w:r w:rsidRPr="001C3725">
        <w:rPr>
          <w:b/>
          <w:spacing w:val="40"/>
          <w:sz w:val="28"/>
          <w:szCs w:val="28"/>
        </w:rPr>
        <w:t>Ми</w:t>
      </w:r>
      <w:r w:rsidR="00EF025D" w:rsidRPr="001C3725">
        <w:rPr>
          <w:b/>
          <w:spacing w:val="40"/>
          <w:sz w:val="28"/>
          <w:szCs w:val="28"/>
        </w:rPr>
        <w:t>нистерство образования и науки Российской Федерации</w:t>
      </w:r>
    </w:p>
    <w:p w:rsidR="009B1AE0" w:rsidRPr="001C3725" w:rsidRDefault="00EF025D" w:rsidP="009B1AE0">
      <w:pPr>
        <w:pStyle w:val="4"/>
      </w:pPr>
      <w:r w:rsidRPr="001C3725">
        <w:t>Федеральное г</w:t>
      </w:r>
      <w:r w:rsidR="009B1AE0" w:rsidRPr="001C3725">
        <w:t>осударственное</w:t>
      </w:r>
      <w:r w:rsidRPr="001C3725">
        <w:t xml:space="preserve"> бюджетное</w:t>
      </w:r>
      <w:r w:rsidR="009B1AE0" w:rsidRPr="001C3725">
        <w:t xml:space="preserve"> образовательное учреждение</w:t>
      </w:r>
    </w:p>
    <w:p w:rsidR="009B1AE0" w:rsidRPr="001C3725" w:rsidRDefault="00A84EA8" w:rsidP="009B1AE0">
      <w:pPr>
        <w:pStyle w:val="4"/>
      </w:pPr>
      <w:r>
        <w:t>высшего</w:t>
      </w:r>
      <w:r w:rsidR="009B1AE0" w:rsidRPr="001C3725">
        <w:t xml:space="preserve"> образования</w:t>
      </w:r>
    </w:p>
    <w:p w:rsidR="007B5865" w:rsidRPr="001C3725" w:rsidRDefault="009B1AE0" w:rsidP="009B1AE0">
      <w:pPr>
        <w:pStyle w:val="4"/>
        <w:rPr>
          <w:b/>
          <w:sz w:val="32"/>
          <w:szCs w:val="32"/>
        </w:rPr>
      </w:pPr>
      <w:r w:rsidRPr="001C3725">
        <w:rPr>
          <w:b/>
          <w:sz w:val="32"/>
          <w:szCs w:val="32"/>
        </w:rPr>
        <w:t>«Владимирский государственный университет</w:t>
      </w:r>
      <w:r w:rsidR="007B5865" w:rsidRPr="001C3725">
        <w:rPr>
          <w:b/>
          <w:sz w:val="32"/>
          <w:szCs w:val="32"/>
        </w:rPr>
        <w:t xml:space="preserve"> имени </w:t>
      </w:r>
    </w:p>
    <w:p w:rsidR="009B1AE0" w:rsidRPr="001C3725" w:rsidRDefault="007B5865" w:rsidP="009B1AE0">
      <w:pPr>
        <w:pStyle w:val="4"/>
        <w:rPr>
          <w:b/>
          <w:sz w:val="32"/>
          <w:szCs w:val="32"/>
        </w:rPr>
      </w:pPr>
      <w:r w:rsidRPr="001C3725">
        <w:rPr>
          <w:b/>
          <w:sz w:val="32"/>
          <w:szCs w:val="32"/>
        </w:rPr>
        <w:t>А.Г. и Н.Г. Столетовых</w:t>
      </w:r>
      <w:r w:rsidR="009B1AE0" w:rsidRPr="001C3725">
        <w:rPr>
          <w:b/>
          <w:sz w:val="32"/>
          <w:szCs w:val="32"/>
        </w:rPr>
        <w:t>»</w:t>
      </w:r>
    </w:p>
    <w:p w:rsidR="009B1AE0" w:rsidRPr="001C3725" w:rsidRDefault="009B1AE0" w:rsidP="009B1AE0"/>
    <w:p w:rsidR="009B1AE0" w:rsidRPr="001C3725" w:rsidRDefault="00EF025D" w:rsidP="009B1AE0">
      <w:pPr>
        <w:pStyle w:val="4"/>
        <w:rPr>
          <w:b/>
          <w:spacing w:val="40"/>
          <w:sz w:val="32"/>
          <w:szCs w:val="32"/>
        </w:rPr>
      </w:pPr>
      <w:r w:rsidRPr="001C3725">
        <w:rPr>
          <w:b/>
          <w:spacing w:val="40"/>
          <w:sz w:val="32"/>
          <w:szCs w:val="32"/>
        </w:rPr>
        <w:t>Колледж инновационных технологий и предпринимательства</w:t>
      </w:r>
    </w:p>
    <w:p w:rsidR="009B1AE0" w:rsidRPr="001C3725" w:rsidRDefault="009B1AE0" w:rsidP="009B1AE0"/>
    <w:p w:rsidR="009B1AE0" w:rsidRPr="001C3725" w:rsidRDefault="009B1AE0" w:rsidP="009B1AE0"/>
    <w:p w:rsidR="001C3725" w:rsidRPr="001C3725" w:rsidRDefault="001C3725" w:rsidP="009B1AE0"/>
    <w:p w:rsidR="001C3725" w:rsidRPr="001C3725" w:rsidRDefault="001C3725" w:rsidP="009B1AE0"/>
    <w:p w:rsidR="001C3725" w:rsidRPr="001C3725" w:rsidRDefault="001C3725" w:rsidP="009B1AE0"/>
    <w:p w:rsidR="001C3725" w:rsidRPr="001C3725" w:rsidRDefault="001C3725" w:rsidP="009B1AE0"/>
    <w:p w:rsidR="001C3725" w:rsidRPr="001C3725" w:rsidRDefault="001C3725" w:rsidP="009B1AE0"/>
    <w:p w:rsidR="001C3725" w:rsidRPr="001C3725" w:rsidRDefault="001C3725" w:rsidP="009B1AE0"/>
    <w:p w:rsidR="001C3725" w:rsidRPr="001C3725" w:rsidRDefault="001C3725" w:rsidP="009B1AE0"/>
    <w:p w:rsidR="001C3725" w:rsidRPr="001C3725" w:rsidRDefault="001C3725" w:rsidP="009B1AE0"/>
    <w:p w:rsidR="001C3725" w:rsidRPr="001C3725" w:rsidRDefault="001C3725" w:rsidP="009B1AE0"/>
    <w:p w:rsidR="009B1AE0" w:rsidRPr="001C3725" w:rsidRDefault="009B1AE0" w:rsidP="009B1AE0"/>
    <w:p w:rsidR="009B1AE0" w:rsidRPr="001C3725" w:rsidRDefault="009B1AE0" w:rsidP="001C3725">
      <w:pPr>
        <w:jc w:val="center"/>
      </w:pPr>
    </w:p>
    <w:p w:rsidR="009B1AE0" w:rsidRPr="001C3725" w:rsidRDefault="009B1AE0" w:rsidP="001C3725">
      <w:pPr>
        <w:jc w:val="center"/>
        <w:rPr>
          <w:b/>
          <w:sz w:val="28"/>
          <w:szCs w:val="28"/>
        </w:rPr>
      </w:pPr>
      <w:r w:rsidRPr="001C3725">
        <w:rPr>
          <w:b/>
          <w:sz w:val="28"/>
          <w:szCs w:val="28"/>
        </w:rPr>
        <w:t>Р А Б О Ч А Я    К Н И Ж К А     К У Р А Т О Р А</w:t>
      </w:r>
    </w:p>
    <w:p w:rsidR="00BE1440" w:rsidRPr="001C3725" w:rsidRDefault="00BE1440" w:rsidP="001C3725">
      <w:pPr>
        <w:jc w:val="center"/>
        <w:rPr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8755"/>
      </w:tblGrid>
      <w:tr w:rsidR="00463AB3" w:rsidTr="000D7EFD">
        <w:tc>
          <w:tcPr>
            <w:tcW w:w="1276" w:type="dxa"/>
            <w:vMerge w:val="restart"/>
            <w:tcBorders>
              <w:top w:val="nil"/>
              <w:bottom w:val="nil"/>
              <w:right w:val="nil"/>
            </w:tcBorders>
          </w:tcPr>
          <w:p w:rsidR="00463AB3" w:rsidRPr="00463AB3" w:rsidRDefault="00463AB3" w:rsidP="00463A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Куратор</w:t>
            </w:r>
          </w:p>
        </w:tc>
        <w:tc>
          <w:tcPr>
            <w:tcW w:w="8755" w:type="dxa"/>
            <w:tcBorders>
              <w:left w:val="nil"/>
            </w:tcBorders>
          </w:tcPr>
          <w:p w:rsidR="00463AB3" w:rsidRPr="00463AB3" w:rsidRDefault="000D7EFD" w:rsidP="001C372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-к</w:t>
            </w:r>
            <w:r w:rsidR="00463AB3">
              <w:rPr>
                <w:sz w:val="28"/>
                <w:szCs w:val="28"/>
              </w:rPr>
              <w:t>уратор</w:t>
            </w: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463AB3" w:rsidTr="000D7EFD">
        <w:tc>
          <w:tcPr>
            <w:tcW w:w="1276" w:type="dxa"/>
            <w:vMerge/>
            <w:tcBorders>
              <w:top w:val="single" w:sz="4" w:space="0" w:color="auto"/>
              <w:bottom w:val="nil"/>
              <w:right w:val="nil"/>
            </w:tcBorders>
          </w:tcPr>
          <w:p w:rsidR="00463AB3" w:rsidRDefault="00463AB3" w:rsidP="001C37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55" w:type="dxa"/>
            <w:tcBorders>
              <w:left w:val="nil"/>
            </w:tcBorders>
          </w:tcPr>
          <w:p w:rsidR="00463AB3" w:rsidRPr="00463AB3" w:rsidRDefault="00463AB3" w:rsidP="00463AB3">
            <w:pPr>
              <w:jc w:val="center"/>
              <w:rPr>
                <w:sz w:val="18"/>
                <w:szCs w:val="18"/>
              </w:rPr>
            </w:pPr>
            <w:r w:rsidRPr="001C3725">
              <w:rPr>
                <w:sz w:val="18"/>
                <w:szCs w:val="18"/>
              </w:rPr>
              <w:t>(Фамилия, имя, отчество)</w:t>
            </w:r>
          </w:p>
        </w:tc>
      </w:tr>
    </w:tbl>
    <w:p w:rsidR="00463AB3" w:rsidRDefault="00463AB3" w:rsidP="001B0689">
      <w:pPr>
        <w:rPr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8363"/>
      </w:tblGrid>
      <w:tr w:rsidR="00463AB3" w:rsidTr="000D7EFD">
        <w:tc>
          <w:tcPr>
            <w:tcW w:w="1668" w:type="dxa"/>
            <w:vMerge w:val="restart"/>
            <w:tcBorders>
              <w:top w:val="nil"/>
              <w:bottom w:val="nil"/>
              <w:right w:val="nil"/>
            </w:tcBorders>
          </w:tcPr>
          <w:p w:rsidR="00463AB3" w:rsidRPr="00463AB3" w:rsidRDefault="00463AB3" w:rsidP="000D7EFD">
            <w:pPr>
              <w:rPr>
                <w:sz w:val="28"/>
                <w:szCs w:val="28"/>
              </w:rPr>
            </w:pPr>
            <w:r w:rsidRPr="001C3725">
              <w:rPr>
                <w:sz w:val="28"/>
                <w:szCs w:val="28"/>
              </w:rPr>
              <w:t>Должность</w:t>
            </w:r>
          </w:p>
        </w:tc>
        <w:tc>
          <w:tcPr>
            <w:tcW w:w="8363" w:type="dxa"/>
            <w:tcBorders>
              <w:left w:val="nil"/>
            </w:tcBorders>
          </w:tcPr>
          <w:p w:rsidR="00463AB3" w:rsidRPr="00463AB3" w:rsidRDefault="000D7EFD" w:rsidP="00463A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-д</w:t>
            </w:r>
            <w:proofErr w:type="spellStart"/>
            <w:r>
              <w:rPr>
                <w:sz w:val="28"/>
                <w:szCs w:val="28"/>
              </w:rPr>
              <w:t>олжность</w:t>
            </w:r>
            <w:proofErr w:type="spellEnd"/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463AB3" w:rsidTr="000D7EFD">
        <w:tc>
          <w:tcPr>
            <w:tcW w:w="1668" w:type="dxa"/>
            <w:vMerge/>
            <w:tcBorders>
              <w:top w:val="single" w:sz="4" w:space="0" w:color="auto"/>
              <w:bottom w:val="nil"/>
              <w:right w:val="nil"/>
            </w:tcBorders>
          </w:tcPr>
          <w:p w:rsidR="00463AB3" w:rsidRDefault="00463AB3" w:rsidP="000D7E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3" w:type="dxa"/>
            <w:tcBorders>
              <w:left w:val="nil"/>
            </w:tcBorders>
          </w:tcPr>
          <w:p w:rsidR="00463AB3" w:rsidRPr="00463AB3" w:rsidRDefault="00463AB3" w:rsidP="000D7EFD">
            <w:pPr>
              <w:jc w:val="center"/>
              <w:rPr>
                <w:sz w:val="18"/>
                <w:szCs w:val="18"/>
              </w:rPr>
            </w:pPr>
          </w:p>
        </w:tc>
      </w:tr>
    </w:tbl>
    <w:p w:rsidR="009B1AE0" w:rsidRPr="001C3725" w:rsidRDefault="009B1AE0" w:rsidP="00463AB3">
      <w:pPr>
        <w:rPr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2943"/>
        <w:gridCol w:w="992"/>
        <w:gridCol w:w="4536"/>
      </w:tblGrid>
      <w:tr w:rsidR="003326FE" w:rsidTr="000D7EFD">
        <w:tc>
          <w:tcPr>
            <w:tcW w:w="1560" w:type="dxa"/>
            <w:tcBorders>
              <w:bottom w:val="nil"/>
            </w:tcBorders>
          </w:tcPr>
          <w:p w:rsidR="003326FE" w:rsidRDefault="003326FE" w:rsidP="001B0689">
            <w:pPr>
              <w:rPr>
                <w:sz w:val="28"/>
                <w:szCs w:val="28"/>
              </w:rPr>
            </w:pPr>
            <w:r w:rsidRPr="001C3725">
              <w:rPr>
                <w:sz w:val="28"/>
                <w:szCs w:val="28"/>
              </w:rPr>
              <w:t>Группа №</w:t>
            </w:r>
          </w:p>
        </w:tc>
        <w:tc>
          <w:tcPr>
            <w:tcW w:w="2943" w:type="dxa"/>
          </w:tcPr>
          <w:p w:rsidR="003326FE" w:rsidRPr="003326FE" w:rsidRDefault="000D7EFD" w:rsidP="000D7EF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группа</w:t>
            </w: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92" w:type="dxa"/>
            <w:tcBorders>
              <w:bottom w:val="nil"/>
            </w:tcBorders>
          </w:tcPr>
          <w:p w:rsidR="003326FE" w:rsidRDefault="003326FE" w:rsidP="001B0689">
            <w:pPr>
              <w:rPr>
                <w:sz w:val="28"/>
                <w:szCs w:val="28"/>
              </w:rPr>
            </w:pPr>
            <w:r w:rsidRPr="001C3725">
              <w:rPr>
                <w:sz w:val="28"/>
                <w:szCs w:val="28"/>
              </w:rPr>
              <w:t>Курс</w:t>
            </w:r>
          </w:p>
        </w:tc>
        <w:tc>
          <w:tcPr>
            <w:tcW w:w="4536" w:type="dxa"/>
          </w:tcPr>
          <w:p w:rsidR="003326FE" w:rsidRPr="003326FE" w:rsidRDefault="000D7EFD" w:rsidP="000D7EF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курс-</w:t>
            </w:r>
          </w:p>
        </w:tc>
      </w:tr>
    </w:tbl>
    <w:p w:rsidR="009B1AE0" w:rsidRPr="001C3725" w:rsidRDefault="009B1AE0" w:rsidP="001C3725">
      <w:pPr>
        <w:jc w:val="center"/>
        <w:rPr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728"/>
        <w:gridCol w:w="6303"/>
      </w:tblGrid>
      <w:tr w:rsidR="003326FE" w:rsidTr="003326FE">
        <w:tc>
          <w:tcPr>
            <w:tcW w:w="3728" w:type="dxa"/>
            <w:vMerge w:val="restart"/>
            <w:tcBorders>
              <w:top w:val="nil"/>
              <w:bottom w:val="nil"/>
              <w:right w:val="nil"/>
            </w:tcBorders>
          </w:tcPr>
          <w:p w:rsidR="003326FE" w:rsidRPr="00463AB3" w:rsidRDefault="003326FE" w:rsidP="000D7EFD">
            <w:pPr>
              <w:rPr>
                <w:sz w:val="28"/>
                <w:szCs w:val="28"/>
              </w:rPr>
            </w:pPr>
            <w:r w:rsidRPr="001C3725">
              <w:rPr>
                <w:sz w:val="28"/>
                <w:szCs w:val="28"/>
              </w:rPr>
              <w:t>Специальность(направление)</w:t>
            </w:r>
          </w:p>
        </w:tc>
        <w:tc>
          <w:tcPr>
            <w:tcW w:w="6303" w:type="dxa"/>
            <w:tcBorders>
              <w:left w:val="nil"/>
            </w:tcBorders>
          </w:tcPr>
          <w:p w:rsidR="003326FE" w:rsidRPr="00463AB3" w:rsidRDefault="00876641" w:rsidP="008766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ш</w:t>
            </w:r>
            <w:r w:rsidR="003326FE">
              <w:rPr>
                <w:sz w:val="28"/>
                <w:szCs w:val="28"/>
              </w:rPr>
              <w:t>ифр</w:t>
            </w: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326FE" w:rsidTr="003326FE">
        <w:tc>
          <w:tcPr>
            <w:tcW w:w="3728" w:type="dxa"/>
            <w:vMerge/>
            <w:tcBorders>
              <w:top w:val="single" w:sz="4" w:space="0" w:color="auto"/>
              <w:bottom w:val="nil"/>
              <w:right w:val="nil"/>
            </w:tcBorders>
          </w:tcPr>
          <w:p w:rsidR="003326FE" w:rsidRDefault="003326FE" w:rsidP="000D7E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03" w:type="dxa"/>
            <w:tcBorders>
              <w:left w:val="nil"/>
            </w:tcBorders>
          </w:tcPr>
          <w:p w:rsidR="003326FE" w:rsidRPr="003326FE" w:rsidRDefault="003326FE" w:rsidP="003326FE">
            <w:pPr>
              <w:jc w:val="center"/>
            </w:pPr>
            <w:r w:rsidRPr="001C3725">
              <w:t>(шифр)</w:t>
            </w:r>
          </w:p>
        </w:tc>
      </w:tr>
    </w:tbl>
    <w:p w:rsidR="008E2527" w:rsidRPr="001C3725" w:rsidRDefault="008E2527" w:rsidP="003326FE"/>
    <w:p w:rsidR="001C3725" w:rsidRPr="003326FE" w:rsidRDefault="003326FE" w:rsidP="003326FE">
      <w:pPr>
        <w:tabs>
          <w:tab w:val="left" w:pos="9923"/>
        </w:tabs>
        <w:jc w:val="both"/>
        <w:rPr>
          <w:sz w:val="28"/>
          <w:szCs w:val="28"/>
          <w:u w:val="single"/>
        </w:rPr>
      </w:pPr>
      <w:r w:rsidRPr="003326FE">
        <w:rPr>
          <w:sz w:val="28"/>
          <w:szCs w:val="28"/>
          <w:u w:val="single"/>
        </w:rPr>
        <w:t>«</w:t>
      </w:r>
      <w:r w:rsidR="00876641">
        <w:rPr>
          <w:sz w:val="28"/>
          <w:szCs w:val="28"/>
          <w:u w:val="single"/>
          <w:lang w:val="en-US"/>
        </w:rPr>
        <w:t>-с</w:t>
      </w:r>
      <w:proofErr w:type="spellStart"/>
      <w:r w:rsidRPr="003326FE">
        <w:rPr>
          <w:sz w:val="28"/>
          <w:szCs w:val="28"/>
          <w:u w:val="single"/>
        </w:rPr>
        <w:t>пециальность</w:t>
      </w:r>
      <w:proofErr w:type="spellEnd"/>
      <w:r w:rsidR="00876641">
        <w:rPr>
          <w:sz w:val="28"/>
          <w:szCs w:val="28"/>
          <w:u w:val="single"/>
          <w:lang w:val="en-US"/>
        </w:rPr>
        <w:t>-</w:t>
      </w:r>
      <w:r w:rsidRPr="003326FE">
        <w:rPr>
          <w:sz w:val="28"/>
          <w:szCs w:val="28"/>
          <w:u w:val="single"/>
        </w:rPr>
        <w:t>»</w:t>
      </w:r>
      <w:r>
        <w:rPr>
          <w:sz w:val="28"/>
          <w:szCs w:val="28"/>
          <w:u w:val="single"/>
        </w:rPr>
        <w:tab/>
      </w:r>
    </w:p>
    <w:p w:rsidR="001C3725" w:rsidRPr="001C3725" w:rsidRDefault="001C3725" w:rsidP="009B1AE0">
      <w:pPr>
        <w:jc w:val="both"/>
        <w:rPr>
          <w:sz w:val="32"/>
          <w:szCs w:val="28"/>
        </w:rPr>
      </w:pPr>
    </w:p>
    <w:p w:rsidR="009B1AE0" w:rsidRDefault="009B1AE0" w:rsidP="009B1AE0">
      <w:pPr>
        <w:jc w:val="both"/>
        <w:rPr>
          <w:sz w:val="32"/>
          <w:szCs w:val="28"/>
        </w:rPr>
      </w:pPr>
    </w:p>
    <w:p w:rsidR="00E12CF3" w:rsidRDefault="00E12CF3" w:rsidP="009B1AE0">
      <w:pPr>
        <w:jc w:val="both"/>
        <w:rPr>
          <w:sz w:val="32"/>
          <w:szCs w:val="28"/>
        </w:rPr>
      </w:pPr>
    </w:p>
    <w:p w:rsidR="00E12CF3" w:rsidRDefault="00E12CF3" w:rsidP="009B1AE0">
      <w:pPr>
        <w:jc w:val="both"/>
        <w:rPr>
          <w:sz w:val="32"/>
          <w:szCs w:val="28"/>
        </w:rPr>
      </w:pPr>
    </w:p>
    <w:p w:rsidR="00E12CF3" w:rsidRDefault="00E12CF3" w:rsidP="009B1AE0">
      <w:pPr>
        <w:jc w:val="both"/>
        <w:rPr>
          <w:sz w:val="32"/>
          <w:szCs w:val="28"/>
        </w:rPr>
      </w:pPr>
    </w:p>
    <w:p w:rsidR="00E12CF3" w:rsidRDefault="00E12CF3" w:rsidP="009B1AE0">
      <w:pPr>
        <w:jc w:val="both"/>
        <w:rPr>
          <w:sz w:val="32"/>
          <w:szCs w:val="28"/>
        </w:rPr>
      </w:pPr>
    </w:p>
    <w:p w:rsidR="00E12CF3" w:rsidRDefault="00E12CF3" w:rsidP="009B1AE0">
      <w:pPr>
        <w:jc w:val="both"/>
        <w:rPr>
          <w:sz w:val="32"/>
          <w:szCs w:val="28"/>
        </w:rPr>
      </w:pPr>
    </w:p>
    <w:p w:rsidR="00E12CF3" w:rsidRPr="001C3725" w:rsidRDefault="00E12CF3" w:rsidP="009B1AE0">
      <w:pPr>
        <w:jc w:val="both"/>
        <w:rPr>
          <w:sz w:val="32"/>
          <w:szCs w:val="28"/>
        </w:rPr>
      </w:pPr>
    </w:p>
    <w:p w:rsidR="009B1AE0" w:rsidRPr="001C3725" w:rsidRDefault="009B1AE0" w:rsidP="009B1AE0">
      <w:pPr>
        <w:jc w:val="both"/>
        <w:rPr>
          <w:sz w:val="32"/>
          <w:szCs w:val="28"/>
        </w:rPr>
      </w:pPr>
    </w:p>
    <w:p w:rsidR="00E12CF3" w:rsidRDefault="00876641" w:rsidP="00CB0C3A">
      <w:pPr>
        <w:jc w:val="center"/>
        <w:rPr>
          <w:sz w:val="32"/>
          <w:szCs w:val="28"/>
        </w:rPr>
      </w:pPr>
      <w:r>
        <w:rPr>
          <w:sz w:val="32"/>
          <w:szCs w:val="28"/>
        </w:rPr>
        <w:t>-учебный г</w:t>
      </w:r>
      <w:r w:rsidR="003326FE">
        <w:rPr>
          <w:sz w:val="32"/>
          <w:szCs w:val="28"/>
        </w:rPr>
        <w:t>од</w:t>
      </w:r>
      <w:r>
        <w:rPr>
          <w:sz w:val="32"/>
          <w:szCs w:val="28"/>
        </w:rPr>
        <w:t>-</w:t>
      </w:r>
      <w:r w:rsidR="00CB0C3A" w:rsidRPr="001C3725">
        <w:rPr>
          <w:sz w:val="32"/>
          <w:szCs w:val="28"/>
        </w:rPr>
        <w:t xml:space="preserve"> учебный год</w:t>
      </w:r>
    </w:p>
    <w:p w:rsidR="009B1AE0" w:rsidRDefault="00E12CF3" w:rsidP="009B1AE0">
      <w:pPr>
        <w:jc w:val="center"/>
        <w:rPr>
          <w:b/>
          <w:sz w:val="28"/>
          <w:szCs w:val="28"/>
        </w:rPr>
      </w:pPr>
      <w:r>
        <w:rPr>
          <w:sz w:val="32"/>
          <w:szCs w:val="28"/>
        </w:rPr>
        <w:br w:type="page"/>
      </w:r>
      <w:r w:rsidR="009B1AE0">
        <w:rPr>
          <w:b/>
          <w:sz w:val="28"/>
          <w:szCs w:val="28"/>
        </w:rPr>
        <w:lastRenderedPageBreak/>
        <w:t>Методические рекомендации</w:t>
      </w:r>
    </w:p>
    <w:p w:rsidR="009B1AE0" w:rsidRDefault="009B1AE0" w:rsidP="009B1AE0">
      <w:pPr>
        <w:jc w:val="both"/>
        <w:rPr>
          <w:sz w:val="28"/>
          <w:szCs w:val="28"/>
        </w:rPr>
      </w:pPr>
    </w:p>
    <w:p w:rsidR="009C20EE" w:rsidRDefault="009B1AE0" w:rsidP="009C20E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Рабочая книжка куратора предназначена для </w:t>
      </w:r>
      <w:r w:rsidR="00236F05">
        <w:rPr>
          <w:sz w:val="28"/>
          <w:szCs w:val="28"/>
        </w:rPr>
        <w:t>сотрудников</w:t>
      </w:r>
      <w:r>
        <w:rPr>
          <w:sz w:val="28"/>
          <w:szCs w:val="28"/>
        </w:rPr>
        <w:t xml:space="preserve"> </w:t>
      </w:r>
      <w:r w:rsidR="00A1287F">
        <w:rPr>
          <w:sz w:val="28"/>
          <w:szCs w:val="28"/>
        </w:rPr>
        <w:t>КИТП</w:t>
      </w:r>
      <w:r>
        <w:rPr>
          <w:sz w:val="28"/>
          <w:szCs w:val="28"/>
        </w:rPr>
        <w:t xml:space="preserve">, являющихся кураторами студенческих </w:t>
      </w:r>
      <w:r w:rsidR="009C20EE">
        <w:rPr>
          <w:sz w:val="28"/>
          <w:szCs w:val="28"/>
        </w:rPr>
        <w:t>групп.</w:t>
      </w:r>
    </w:p>
    <w:p w:rsidR="009C20EE" w:rsidRDefault="009C20EE" w:rsidP="009C20E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Книжка выдается </w:t>
      </w:r>
      <w:r w:rsidR="00A1287F">
        <w:rPr>
          <w:sz w:val="28"/>
          <w:szCs w:val="28"/>
        </w:rPr>
        <w:t>директором колледжа</w:t>
      </w:r>
      <w:r>
        <w:rPr>
          <w:sz w:val="28"/>
          <w:szCs w:val="28"/>
        </w:rPr>
        <w:t xml:space="preserve"> на заседании </w:t>
      </w:r>
      <w:proofErr w:type="spellStart"/>
      <w:r w:rsidR="00236F05">
        <w:rPr>
          <w:sz w:val="28"/>
          <w:szCs w:val="28"/>
        </w:rPr>
        <w:t>пед</w:t>
      </w:r>
      <w:proofErr w:type="spellEnd"/>
      <w:r w:rsidR="00236F05">
        <w:rPr>
          <w:sz w:val="28"/>
          <w:szCs w:val="28"/>
        </w:rPr>
        <w:t xml:space="preserve">. </w:t>
      </w:r>
      <w:r w:rsidR="00A1287F">
        <w:rPr>
          <w:sz w:val="28"/>
          <w:szCs w:val="28"/>
        </w:rPr>
        <w:t>совета</w:t>
      </w:r>
      <w:r>
        <w:rPr>
          <w:sz w:val="28"/>
          <w:szCs w:val="28"/>
        </w:rPr>
        <w:t xml:space="preserve"> в начале учебного года.</w:t>
      </w:r>
    </w:p>
    <w:p w:rsidR="009C20EE" w:rsidRDefault="009C20EE" w:rsidP="009C20E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Цель деятельности куратора – эффективное руководство учебно-воспитательным процессом.</w:t>
      </w:r>
    </w:p>
    <w:p w:rsidR="009C20EE" w:rsidRDefault="009C20EE" w:rsidP="009C20E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Рабочая книжка куратора заполняется </w:t>
      </w:r>
      <w:r w:rsidR="00A1287F">
        <w:rPr>
          <w:sz w:val="28"/>
          <w:szCs w:val="28"/>
        </w:rPr>
        <w:t>сотрудником КИТП</w:t>
      </w:r>
      <w:r>
        <w:rPr>
          <w:sz w:val="28"/>
          <w:szCs w:val="28"/>
        </w:rPr>
        <w:t xml:space="preserve"> в течение всего учебного года и является рабочим документом, хранящимся </w:t>
      </w:r>
      <w:r w:rsidR="00A1287F">
        <w:rPr>
          <w:sz w:val="28"/>
          <w:szCs w:val="28"/>
        </w:rPr>
        <w:t>в колледже</w:t>
      </w:r>
      <w:r>
        <w:rPr>
          <w:sz w:val="28"/>
          <w:szCs w:val="28"/>
        </w:rPr>
        <w:t>.</w:t>
      </w:r>
    </w:p>
    <w:p w:rsidR="009C20EE" w:rsidRDefault="009C20EE" w:rsidP="009C20E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конце каждого семестра преподаватели с помощью рабочей книжки докладывают о проделанной работе (возможен промежуточный контроль).</w:t>
      </w:r>
    </w:p>
    <w:p w:rsidR="00460E51" w:rsidRDefault="00460E51" w:rsidP="00460E51">
      <w:pPr>
        <w:ind w:left="360"/>
        <w:jc w:val="both"/>
        <w:rPr>
          <w:sz w:val="28"/>
          <w:szCs w:val="28"/>
        </w:rPr>
      </w:pPr>
    </w:p>
    <w:p w:rsidR="009B1AE0" w:rsidRDefault="00460E51" w:rsidP="00BE1440">
      <w:pPr>
        <w:ind w:left="360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BE1440">
        <w:rPr>
          <w:b/>
          <w:sz w:val="28"/>
          <w:szCs w:val="28"/>
        </w:rPr>
        <w:lastRenderedPageBreak/>
        <w:t>1. Сведения о студентах</w:t>
      </w:r>
    </w:p>
    <w:p w:rsidR="00BE1440" w:rsidRDefault="00BE1440" w:rsidP="00BE1440">
      <w:pPr>
        <w:ind w:left="360"/>
        <w:rPr>
          <w:b/>
          <w:sz w:val="28"/>
          <w:szCs w:val="28"/>
        </w:rPr>
      </w:pPr>
    </w:p>
    <w:p w:rsidR="00BE1440" w:rsidRDefault="00BE1440" w:rsidP="00BE1440">
      <w:pPr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Актив группы: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567"/>
        <w:gridCol w:w="2982"/>
        <w:gridCol w:w="6084"/>
      </w:tblGrid>
      <w:tr w:rsidR="00C8142D" w:rsidTr="00757A0C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8142D" w:rsidRPr="00C8142D" w:rsidRDefault="00C8142D" w:rsidP="005F622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:rsidR="00C8142D" w:rsidRPr="00C8142D" w:rsidRDefault="00C8142D" w:rsidP="00C8142D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nil"/>
              <w:right w:val="nil"/>
            </w:tcBorders>
          </w:tcPr>
          <w:p w:rsidR="00C8142D" w:rsidRPr="00757A0C" w:rsidRDefault="00C8142D" w:rsidP="00C8142D">
            <w:pPr>
              <w:spacing w:line="360" w:lineRule="auto"/>
              <w:rPr>
                <w:sz w:val="28"/>
                <w:szCs w:val="28"/>
                <w:u w:val="single"/>
              </w:rPr>
            </w:pPr>
          </w:p>
        </w:tc>
      </w:tr>
    </w:tbl>
    <w:p w:rsidR="00BE1440" w:rsidRDefault="00BE1440" w:rsidP="00BE1440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Список группы (Фамилия, имя, отчество, дата рождения)</w:t>
      </w: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3"/>
        <w:gridCol w:w="4653"/>
        <w:gridCol w:w="632"/>
        <w:gridCol w:w="1443"/>
        <w:gridCol w:w="2854"/>
      </w:tblGrid>
      <w:tr w:rsidR="00544DC2" w:rsidRPr="00033083" w:rsidTr="00565B66">
        <w:trPr>
          <w:trHeight w:val="364"/>
        </w:trPr>
        <w:tc>
          <w:tcPr>
            <w:tcW w:w="493" w:type="dxa"/>
            <w:vAlign w:val="center"/>
          </w:tcPr>
          <w:p w:rsidR="000D1079" w:rsidRPr="00033083" w:rsidRDefault="000D1079" w:rsidP="00A84EA8">
            <w:pPr>
              <w:jc w:val="center"/>
              <w:rPr>
                <w:sz w:val="28"/>
                <w:szCs w:val="28"/>
              </w:rPr>
            </w:pPr>
            <w:r w:rsidRPr="00033083">
              <w:rPr>
                <w:sz w:val="28"/>
                <w:szCs w:val="28"/>
              </w:rPr>
              <w:t xml:space="preserve">№ </w:t>
            </w:r>
          </w:p>
        </w:tc>
        <w:tc>
          <w:tcPr>
            <w:tcW w:w="4653" w:type="dxa"/>
            <w:vAlign w:val="center"/>
          </w:tcPr>
          <w:p w:rsidR="000D1079" w:rsidRPr="00033083" w:rsidRDefault="000D1079" w:rsidP="00A84EA8">
            <w:pPr>
              <w:jc w:val="center"/>
              <w:rPr>
                <w:b/>
              </w:rPr>
            </w:pPr>
            <w:r w:rsidRPr="00033083">
              <w:rPr>
                <w:b/>
              </w:rPr>
              <w:t>Ф.И.О.</w:t>
            </w:r>
          </w:p>
        </w:tc>
        <w:tc>
          <w:tcPr>
            <w:tcW w:w="632" w:type="dxa"/>
          </w:tcPr>
          <w:p w:rsidR="000D1079" w:rsidRPr="00033083" w:rsidRDefault="000D1079" w:rsidP="00A84EA8">
            <w:pPr>
              <w:ind w:left="-81"/>
              <w:jc w:val="center"/>
              <w:rPr>
                <w:b/>
              </w:rPr>
            </w:pPr>
            <w:r>
              <w:rPr>
                <w:b/>
              </w:rPr>
              <w:t>Б/К</w:t>
            </w:r>
          </w:p>
        </w:tc>
        <w:tc>
          <w:tcPr>
            <w:tcW w:w="1443" w:type="dxa"/>
          </w:tcPr>
          <w:p w:rsidR="000D1079" w:rsidRPr="00033083" w:rsidRDefault="000D1079" w:rsidP="00A84EA8">
            <w:pPr>
              <w:ind w:left="-81"/>
              <w:jc w:val="center"/>
              <w:rPr>
                <w:b/>
              </w:rPr>
            </w:pPr>
            <w:r w:rsidRPr="00033083">
              <w:rPr>
                <w:b/>
              </w:rPr>
              <w:t>Дата рождения</w:t>
            </w:r>
          </w:p>
        </w:tc>
        <w:tc>
          <w:tcPr>
            <w:tcW w:w="2854" w:type="dxa"/>
            <w:vAlign w:val="center"/>
          </w:tcPr>
          <w:p w:rsidR="000D1079" w:rsidRPr="00033083" w:rsidRDefault="000D1079" w:rsidP="00A84EA8">
            <w:pPr>
              <w:ind w:left="-81"/>
              <w:jc w:val="center"/>
              <w:rPr>
                <w:b/>
              </w:rPr>
            </w:pPr>
            <w:r w:rsidRPr="00033083">
              <w:rPr>
                <w:b/>
              </w:rPr>
              <w:t>Контактные телефоны</w:t>
            </w:r>
          </w:p>
        </w:tc>
      </w:tr>
      <w:tr w:rsidR="00544DC2" w:rsidRPr="00033083" w:rsidTr="00565B66">
        <w:trPr>
          <w:trHeight w:val="364"/>
        </w:trPr>
        <w:tc>
          <w:tcPr>
            <w:tcW w:w="493" w:type="dxa"/>
          </w:tcPr>
          <w:p w:rsidR="00544DC2" w:rsidRPr="00544DC2" w:rsidRDefault="00544DC2" w:rsidP="00544DC2">
            <w:pPr>
              <w:numPr>
                <w:ilvl w:val="0"/>
                <w:numId w:val="7"/>
              </w:numPr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4653" w:type="dxa"/>
            <w:vAlign w:val="bottom"/>
          </w:tcPr>
          <w:p w:rsidR="00544DC2" w:rsidRPr="00F16C29" w:rsidRDefault="00544DC2" w:rsidP="00E7631D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</w:tcPr>
          <w:p w:rsidR="00544DC2" w:rsidRPr="00544DC2" w:rsidRDefault="00544DC2" w:rsidP="00544D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3" w:type="dxa"/>
          </w:tcPr>
          <w:p w:rsidR="00544DC2" w:rsidRPr="00544DC2" w:rsidRDefault="00544DC2" w:rsidP="00544D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54" w:type="dxa"/>
          </w:tcPr>
          <w:p w:rsidR="00544DC2" w:rsidRPr="00D44C13" w:rsidRDefault="00544DC2" w:rsidP="00544DC2">
            <w:pPr>
              <w:jc w:val="both"/>
              <w:rPr>
                <w:sz w:val="24"/>
                <w:szCs w:val="24"/>
              </w:rPr>
            </w:pPr>
          </w:p>
        </w:tc>
      </w:tr>
    </w:tbl>
    <w:p w:rsidR="00BE1440" w:rsidRDefault="00BE1440" w:rsidP="004D30B1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 xml:space="preserve">Студенты, обучающие на </w:t>
      </w:r>
      <w:r w:rsidR="004D30B1">
        <w:rPr>
          <w:sz w:val="28"/>
          <w:szCs w:val="28"/>
        </w:rPr>
        <w:t>бюджетные средс</w:t>
      </w:r>
      <w:r w:rsidR="005C2EAF">
        <w:rPr>
          <w:sz w:val="28"/>
          <w:szCs w:val="28"/>
        </w:rPr>
        <w:t xml:space="preserve">тва (отметить тех, кто получает </w:t>
      </w:r>
      <w:r w:rsidR="004D30B1">
        <w:rPr>
          <w:sz w:val="28"/>
          <w:szCs w:val="28"/>
        </w:rPr>
        <w:t>стипендию в осеннем и весеннем семестрах):</w:t>
      </w:r>
    </w:p>
    <w:tbl>
      <w:tblPr>
        <w:tblpPr w:leftFromText="180" w:rightFromText="180" w:vertAnchor="text" w:horzAnchor="margin" w:tblpY="219"/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6124"/>
        <w:gridCol w:w="1617"/>
        <w:gridCol w:w="1800"/>
      </w:tblGrid>
      <w:tr w:rsidR="005C2EAF" w:rsidRPr="000C7AA7" w:rsidTr="00565B66">
        <w:trPr>
          <w:trHeight w:val="373"/>
        </w:trPr>
        <w:tc>
          <w:tcPr>
            <w:tcW w:w="534" w:type="dxa"/>
            <w:vAlign w:val="center"/>
          </w:tcPr>
          <w:p w:rsidR="005C2EAF" w:rsidRPr="000C7AA7" w:rsidRDefault="005C2EAF" w:rsidP="005C2EAF">
            <w:pPr>
              <w:jc w:val="center"/>
              <w:rPr>
                <w:sz w:val="24"/>
                <w:szCs w:val="28"/>
              </w:rPr>
            </w:pPr>
            <w:r w:rsidRPr="000C7AA7">
              <w:rPr>
                <w:sz w:val="24"/>
                <w:szCs w:val="28"/>
              </w:rPr>
              <w:t>№</w:t>
            </w:r>
          </w:p>
        </w:tc>
        <w:tc>
          <w:tcPr>
            <w:tcW w:w="6124" w:type="dxa"/>
            <w:vAlign w:val="center"/>
          </w:tcPr>
          <w:p w:rsidR="005C2EAF" w:rsidRPr="000C7AA7" w:rsidRDefault="005C2EAF" w:rsidP="005C2EAF">
            <w:pPr>
              <w:jc w:val="center"/>
              <w:rPr>
                <w:sz w:val="24"/>
                <w:szCs w:val="28"/>
              </w:rPr>
            </w:pPr>
            <w:r w:rsidRPr="000C7AA7">
              <w:rPr>
                <w:sz w:val="24"/>
                <w:szCs w:val="28"/>
              </w:rPr>
              <w:t>Ф.И.О.</w:t>
            </w:r>
          </w:p>
        </w:tc>
        <w:tc>
          <w:tcPr>
            <w:tcW w:w="1617" w:type="dxa"/>
            <w:vAlign w:val="center"/>
          </w:tcPr>
          <w:p w:rsidR="005C2EAF" w:rsidRPr="000C7AA7" w:rsidRDefault="005C2EAF" w:rsidP="005C2EAF">
            <w:pPr>
              <w:ind w:left="-81"/>
              <w:jc w:val="center"/>
              <w:rPr>
                <w:sz w:val="24"/>
                <w:szCs w:val="28"/>
              </w:rPr>
            </w:pPr>
            <w:r w:rsidRPr="000C7AA7">
              <w:rPr>
                <w:sz w:val="24"/>
                <w:szCs w:val="28"/>
              </w:rPr>
              <w:t>1 семестр</w:t>
            </w:r>
          </w:p>
        </w:tc>
        <w:tc>
          <w:tcPr>
            <w:tcW w:w="1800" w:type="dxa"/>
            <w:vAlign w:val="center"/>
          </w:tcPr>
          <w:p w:rsidR="005C2EAF" w:rsidRPr="000C7AA7" w:rsidRDefault="005C2EAF" w:rsidP="005C2EAF">
            <w:pPr>
              <w:ind w:left="-81"/>
              <w:jc w:val="center"/>
              <w:rPr>
                <w:sz w:val="24"/>
                <w:szCs w:val="28"/>
              </w:rPr>
            </w:pPr>
            <w:r w:rsidRPr="000C7AA7">
              <w:rPr>
                <w:sz w:val="24"/>
                <w:szCs w:val="28"/>
              </w:rPr>
              <w:t>2 семестр</w:t>
            </w:r>
          </w:p>
        </w:tc>
      </w:tr>
      <w:tr w:rsidR="005C2EAF" w:rsidRPr="000C7AA7" w:rsidTr="002C1B19">
        <w:trPr>
          <w:trHeight w:val="373"/>
        </w:trPr>
        <w:tc>
          <w:tcPr>
            <w:tcW w:w="534" w:type="dxa"/>
          </w:tcPr>
          <w:p w:rsidR="005C2EAF" w:rsidRPr="000C7AA7" w:rsidRDefault="005C2EAF" w:rsidP="005C2EAF">
            <w:pPr>
              <w:numPr>
                <w:ilvl w:val="0"/>
                <w:numId w:val="8"/>
              </w:numPr>
              <w:ind w:left="0" w:firstLine="0"/>
              <w:jc w:val="both"/>
              <w:rPr>
                <w:sz w:val="24"/>
                <w:szCs w:val="28"/>
              </w:rPr>
            </w:pPr>
          </w:p>
        </w:tc>
        <w:tc>
          <w:tcPr>
            <w:tcW w:w="6124" w:type="dxa"/>
            <w:vAlign w:val="center"/>
          </w:tcPr>
          <w:p w:rsidR="005C2EAF" w:rsidRPr="000C7AA7" w:rsidRDefault="005C2EAF" w:rsidP="002C1B1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17" w:type="dxa"/>
          </w:tcPr>
          <w:p w:rsidR="005C2EAF" w:rsidRPr="000C7AA7" w:rsidRDefault="005C2EAF" w:rsidP="002C1B19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800" w:type="dxa"/>
          </w:tcPr>
          <w:p w:rsidR="005C2EAF" w:rsidRPr="000C7AA7" w:rsidRDefault="005C2EAF" w:rsidP="002C1B19">
            <w:pPr>
              <w:jc w:val="center"/>
              <w:rPr>
                <w:sz w:val="24"/>
                <w:szCs w:val="28"/>
              </w:rPr>
            </w:pPr>
          </w:p>
        </w:tc>
      </w:tr>
    </w:tbl>
    <w:p w:rsidR="00565B66" w:rsidRPr="005331FB" w:rsidRDefault="00565B66" w:rsidP="005C2EAF">
      <w:pPr>
        <w:rPr>
          <w:sz w:val="28"/>
          <w:szCs w:val="28"/>
          <w:lang w:val="en-US"/>
        </w:rPr>
      </w:pPr>
    </w:p>
    <w:p w:rsidR="00BE1440" w:rsidRDefault="00A84EA8" w:rsidP="005C2EAF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F6FBA">
        <w:rPr>
          <w:sz w:val="28"/>
          <w:szCs w:val="28"/>
        </w:rPr>
        <w:t>Студенты, имеющие прописку во Владимире:</w:t>
      </w:r>
    </w:p>
    <w:p w:rsidR="005C2EAF" w:rsidRDefault="005C2EAF" w:rsidP="00565B66">
      <w:pPr>
        <w:rPr>
          <w:sz w:val="28"/>
          <w:szCs w:val="28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445"/>
        <w:gridCol w:w="3802"/>
        <w:gridCol w:w="5948"/>
      </w:tblGrid>
      <w:tr w:rsidR="00751590" w:rsidRPr="007F644F" w:rsidTr="0022380C">
        <w:trPr>
          <w:trHeight w:val="649"/>
        </w:trPr>
        <w:tc>
          <w:tcPr>
            <w:tcW w:w="218" w:type="pct"/>
            <w:vAlign w:val="center"/>
          </w:tcPr>
          <w:p w:rsidR="00751590" w:rsidRPr="007F644F" w:rsidRDefault="00751590" w:rsidP="00751590">
            <w:pPr>
              <w:ind w:right="-108"/>
              <w:jc w:val="center"/>
              <w:rPr>
                <w:sz w:val="24"/>
                <w:szCs w:val="24"/>
              </w:rPr>
            </w:pPr>
            <w:r w:rsidRPr="007F644F">
              <w:rPr>
                <w:sz w:val="24"/>
                <w:szCs w:val="24"/>
              </w:rPr>
              <w:t>№</w:t>
            </w:r>
          </w:p>
        </w:tc>
        <w:tc>
          <w:tcPr>
            <w:tcW w:w="1865" w:type="pct"/>
            <w:vAlign w:val="center"/>
          </w:tcPr>
          <w:p w:rsidR="00751590" w:rsidRPr="007F644F" w:rsidRDefault="00751590" w:rsidP="00751590">
            <w:pPr>
              <w:ind w:right="-79"/>
              <w:jc w:val="center"/>
              <w:rPr>
                <w:sz w:val="24"/>
                <w:szCs w:val="24"/>
              </w:rPr>
            </w:pPr>
            <w:r w:rsidRPr="007F644F">
              <w:rPr>
                <w:sz w:val="24"/>
                <w:szCs w:val="24"/>
              </w:rPr>
              <w:t>Ф.И.</w:t>
            </w:r>
            <w:r w:rsidRPr="007F644F">
              <w:rPr>
                <w:sz w:val="24"/>
                <w:szCs w:val="24"/>
                <w:lang w:val="en-US"/>
              </w:rPr>
              <w:t>O</w:t>
            </w:r>
            <w:r w:rsidRPr="007F644F">
              <w:rPr>
                <w:sz w:val="24"/>
                <w:szCs w:val="24"/>
              </w:rPr>
              <w:t>.</w:t>
            </w:r>
          </w:p>
        </w:tc>
        <w:tc>
          <w:tcPr>
            <w:tcW w:w="2917" w:type="pct"/>
            <w:vAlign w:val="center"/>
          </w:tcPr>
          <w:p w:rsidR="00751590" w:rsidRPr="007F644F" w:rsidRDefault="00751590" w:rsidP="00751590">
            <w:pPr>
              <w:ind w:right="-79"/>
              <w:jc w:val="center"/>
              <w:rPr>
                <w:sz w:val="24"/>
                <w:szCs w:val="24"/>
              </w:rPr>
            </w:pPr>
            <w:r w:rsidRPr="007F644F">
              <w:rPr>
                <w:sz w:val="24"/>
                <w:szCs w:val="24"/>
              </w:rPr>
              <w:t>Место жительства</w:t>
            </w:r>
          </w:p>
        </w:tc>
      </w:tr>
      <w:tr w:rsidR="00751590" w:rsidRPr="007F644F" w:rsidTr="00CD54B8">
        <w:trPr>
          <w:trHeight w:val="559"/>
        </w:trPr>
        <w:tc>
          <w:tcPr>
            <w:tcW w:w="218" w:type="pct"/>
            <w:vAlign w:val="center"/>
          </w:tcPr>
          <w:p w:rsidR="00751590" w:rsidRPr="007F644F" w:rsidRDefault="00751590" w:rsidP="00751590">
            <w:pPr>
              <w:numPr>
                <w:ilvl w:val="0"/>
                <w:numId w:val="13"/>
              </w:numPr>
              <w:ind w:right="-766" w:hanging="484"/>
              <w:rPr>
                <w:sz w:val="24"/>
                <w:szCs w:val="24"/>
              </w:rPr>
            </w:pPr>
          </w:p>
        </w:tc>
        <w:tc>
          <w:tcPr>
            <w:tcW w:w="1865" w:type="pct"/>
            <w:vAlign w:val="center"/>
          </w:tcPr>
          <w:p w:rsidR="00751590" w:rsidRPr="007F644F" w:rsidRDefault="00751590" w:rsidP="00751590">
            <w:pPr>
              <w:rPr>
                <w:sz w:val="24"/>
                <w:szCs w:val="24"/>
              </w:rPr>
            </w:pPr>
          </w:p>
        </w:tc>
        <w:tc>
          <w:tcPr>
            <w:tcW w:w="2917" w:type="pct"/>
            <w:vAlign w:val="center"/>
          </w:tcPr>
          <w:p w:rsidR="00751590" w:rsidRPr="007F644F" w:rsidRDefault="00751590" w:rsidP="00751590">
            <w:pPr>
              <w:rPr>
                <w:sz w:val="24"/>
                <w:szCs w:val="24"/>
              </w:rPr>
            </w:pPr>
          </w:p>
        </w:tc>
      </w:tr>
    </w:tbl>
    <w:p w:rsidR="00751590" w:rsidRDefault="00751590" w:rsidP="00565B66">
      <w:pPr>
        <w:rPr>
          <w:sz w:val="28"/>
          <w:szCs w:val="28"/>
        </w:rPr>
      </w:pPr>
    </w:p>
    <w:p w:rsidR="00565B66" w:rsidRPr="00C41C40" w:rsidRDefault="00AF6FBA" w:rsidP="00565B66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Иногородние студенты: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5"/>
        <w:gridCol w:w="914"/>
        <w:gridCol w:w="4259"/>
        <w:gridCol w:w="4582"/>
      </w:tblGrid>
      <w:tr w:rsidR="00565B66" w:rsidRPr="000C7AA7" w:rsidTr="00B23F0F">
        <w:trPr>
          <w:trHeight w:val="590"/>
        </w:trPr>
        <w:tc>
          <w:tcPr>
            <w:tcW w:w="0" w:type="auto"/>
            <w:vAlign w:val="center"/>
          </w:tcPr>
          <w:p w:rsidR="00565B66" w:rsidRPr="000C7AA7" w:rsidRDefault="00565B66" w:rsidP="006F262A">
            <w:pPr>
              <w:ind w:right="-108"/>
              <w:jc w:val="center"/>
              <w:rPr>
                <w:sz w:val="24"/>
              </w:rPr>
            </w:pPr>
            <w:r w:rsidRPr="000C7AA7">
              <w:rPr>
                <w:sz w:val="24"/>
              </w:rPr>
              <w:t>№</w:t>
            </w:r>
          </w:p>
        </w:tc>
        <w:tc>
          <w:tcPr>
            <w:tcW w:w="0" w:type="auto"/>
            <w:vAlign w:val="center"/>
          </w:tcPr>
          <w:p w:rsidR="00565B66" w:rsidRPr="000C7AA7" w:rsidRDefault="00565B66" w:rsidP="006F262A">
            <w:pPr>
              <w:ind w:right="-79"/>
              <w:jc w:val="center"/>
              <w:rPr>
                <w:sz w:val="24"/>
              </w:rPr>
            </w:pPr>
            <w:r w:rsidRPr="000C7AA7">
              <w:rPr>
                <w:sz w:val="24"/>
              </w:rPr>
              <w:t>Ф.И. О.</w:t>
            </w:r>
          </w:p>
        </w:tc>
        <w:tc>
          <w:tcPr>
            <w:tcW w:w="0" w:type="auto"/>
            <w:vAlign w:val="center"/>
          </w:tcPr>
          <w:p w:rsidR="00565B66" w:rsidRPr="000C7AA7" w:rsidRDefault="00565B66" w:rsidP="006F262A">
            <w:pPr>
              <w:ind w:right="-79"/>
              <w:jc w:val="center"/>
              <w:rPr>
                <w:sz w:val="24"/>
              </w:rPr>
            </w:pPr>
            <w:r w:rsidRPr="000C7AA7">
              <w:rPr>
                <w:sz w:val="24"/>
              </w:rPr>
              <w:t>Место жительства до поступления в университет</w:t>
            </w:r>
          </w:p>
        </w:tc>
        <w:tc>
          <w:tcPr>
            <w:tcW w:w="0" w:type="auto"/>
            <w:vAlign w:val="center"/>
          </w:tcPr>
          <w:p w:rsidR="00565B66" w:rsidRPr="000C7AA7" w:rsidRDefault="00565B66" w:rsidP="006F262A">
            <w:pPr>
              <w:ind w:right="-104"/>
              <w:jc w:val="center"/>
              <w:rPr>
                <w:sz w:val="24"/>
              </w:rPr>
            </w:pPr>
            <w:r w:rsidRPr="000C7AA7">
              <w:rPr>
                <w:sz w:val="24"/>
              </w:rPr>
              <w:t>Место жительства во время обучения в университете</w:t>
            </w:r>
          </w:p>
        </w:tc>
      </w:tr>
      <w:tr w:rsidR="00565B66" w:rsidRPr="000C7AA7" w:rsidTr="00B23F0F">
        <w:trPr>
          <w:trHeight w:val="530"/>
        </w:trPr>
        <w:tc>
          <w:tcPr>
            <w:tcW w:w="0" w:type="auto"/>
            <w:vAlign w:val="center"/>
          </w:tcPr>
          <w:p w:rsidR="00565B66" w:rsidRPr="000C7AA7" w:rsidRDefault="00565B66" w:rsidP="00831F01">
            <w:pPr>
              <w:numPr>
                <w:ilvl w:val="0"/>
                <w:numId w:val="14"/>
              </w:numPr>
              <w:ind w:right="-766" w:hanging="484"/>
              <w:rPr>
                <w:sz w:val="24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565B66" w:rsidRPr="000C7AA7" w:rsidRDefault="00565B66" w:rsidP="00831F01">
            <w:pPr>
              <w:rPr>
                <w:sz w:val="24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565B66" w:rsidRPr="000C7AA7" w:rsidRDefault="00565B66" w:rsidP="00831F01">
            <w:pPr>
              <w:ind w:right="-766"/>
              <w:rPr>
                <w:sz w:val="24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565B66" w:rsidRPr="000C7AA7" w:rsidRDefault="00565B66" w:rsidP="00831F01">
            <w:pPr>
              <w:ind w:right="-766"/>
              <w:rPr>
                <w:sz w:val="24"/>
                <w:szCs w:val="28"/>
              </w:rPr>
            </w:pPr>
          </w:p>
        </w:tc>
      </w:tr>
    </w:tbl>
    <w:p w:rsidR="005C2EAF" w:rsidRDefault="005C2EAF" w:rsidP="00565B66">
      <w:pPr>
        <w:rPr>
          <w:sz w:val="28"/>
          <w:szCs w:val="28"/>
        </w:rPr>
      </w:pPr>
    </w:p>
    <w:p w:rsidR="00565B66" w:rsidRPr="00C41C40" w:rsidRDefault="00AF6FBA" w:rsidP="00C41C40">
      <w:pPr>
        <w:numPr>
          <w:ilvl w:val="1"/>
          <w:numId w:val="2"/>
        </w:numPr>
        <w:rPr>
          <w:sz w:val="28"/>
        </w:rPr>
      </w:pPr>
      <w:r w:rsidRPr="00565B66">
        <w:rPr>
          <w:sz w:val="28"/>
          <w:szCs w:val="28"/>
        </w:rPr>
        <w:br w:type="page"/>
      </w:r>
      <w:r w:rsidR="000D1079" w:rsidRPr="00565B66">
        <w:rPr>
          <w:sz w:val="28"/>
          <w:szCs w:val="28"/>
        </w:rPr>
        <w:lastRenderedPageBreak/>
        <w:t>Студенты, имеющие детей</w:t>
      </w:r>
      <w:r w:rsidR="00565B66">
        <w:rPr>
          <w:sz w:val="28"/>
          <w:szCs w:val="28"/>
        </w:rPr>
        <w:t>:</w:t>
      </w:r>
    </w:p>
    <w:tbl>
      <w:tblPr>
        <w:tblW w:w="10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3"/>
        <w:gridCol w:w="3685"/>
        <w:gridCol w:w="2693"/>
        <w:gridCol w:w="2969"/>
      </w:tblGrid>
      <w:tr w:rsidR="000D1079" w:rsidTr="00565B66">
        <w:trPr>
          <w:trHeight w:val="560"/>
        </w:trPr>
        <w:tc>
          <w:tcPr>
            <w:tcW w:w="733" w:type="dxa"/>
            <w:vAlign w:val="center"/>
          </w:tcPr>
          <w:p w:rsidR="000D1079" w:rsidRDefault="000D1079" w:rsidP="00A84EA8">
            <w:pPr>
              <w:ind w:right="-108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3685" w:type="dxa"/>
            <w:vAlign w:val="center"/>
          </w:tcPr>
          <w:p w:rsidR="000D1079" w:rsidRDefault="000D1079" w:rsidP="00A84EA8">
            <w:pPr>
              <w:ind w:right="-108"/>
              <w:jc w:val="center"/>
              <w:rPr>
                <w:sz w:val="28"/>
              </w:rPr>
            </w:pPr>
            <w:r>
              <w:rPr>
                <w:sz w:val="28"/>
              </w:rPr>
              <w:t>Ф.И.О. студента</w:t>
            </w:r>
          </w:p>
        </w:tc>
        <w:tc>
          <w:tcPr>
            <w:tcW w:w="2693" w:type="dxa"/>
            <w:vAlign w:val="center"/>
          </w:tcPr>
          <w:p w:rsidR="000D1079" w:rsidRDefault="000D1079" w:rsidP="00A84EA8">
            <w:pPr>
              <w:ind w:right="-108"/>
              <w:jc w:val="center"/>
              <w:rPr>
                <w:sz w:val="28"/>
              </w:rPr>
            </w:pPr>
            <w:r>
              <w:rPr>
                <w:sz w:val="28"/>
              </w:rPr>
              <w:t>Имя, дата рождения ребенка</w:t>
            </w:r>
          </w:p>
        </w:tc>
        <w:tc>
          <w:tcPr>
            <w:tcW w:w="2969" w:type="dxa"/>
            <w:vAlign w:val="center"/>
          </w:tcPr>
          <w:p w:rsidR="000D1079" w:rsidRDefault="000D1079" w:rsidP="00A84EA8">
            <w:pPr>
              <w:ind w:right="-102"/>
              <w:jc w:val="center"/>
              <w:rPr>
                <w:sz w:val="28"/>
              </w:rPr>
            </w:pPr>
            <w:r>
              <w:rPr>
                <w:sz w:val="28"/>
              </w:rPr>
              <w:t>Ф.И.О.(профессия)</w:t>
            </w:r>
          </w:p>
          <w:p w:rsidR="000D1079" w:rsidRDefault="000D1079" w:rsidP="00A84EA8">
            <w:pPr>
              <w:ind w:right="-102"/>
              <w:jc w:val="center"/>
              <w:rPr>
                <w:sz w:val="28"/>
              </w:rPr>
            </w:pPr>
            <w:r>
              <w:rPr>
                <w:sz w:val="28"/>
              </w:rPr>
              <w:t>второго родителя</w:t>
            </w:r>
          </w:p>
        </w:tc>
      </w:tr>
      <w:tr w:rsidR="000D1079" w:rsidTr="00565B66">
        <w:trPr>
          <w:trHeight w:val="560"/>
        </w:trPr>
        <w:tc>
          <w:tcPr>
            <w:tcW w:w="733" w:type="dxa"/>
          </w:tcPr>
          <w:p w:rsidR="000D1079" w:rsidRPr="00AD1690" w:rsidRDefault="000D1079" w:rsidP="00E7631D">
            <w:pPr>
              <w:pStyle w:val="a7"/>
              <w:numPr>
                <w:ilvl w:val="0"/>
                <w:numId w:val="15"/>
              </w:numPr>
              <w:ind w:left="0" w:firstLine="0"/>
              <w:jc w:val="both"/>
              <w:rPr>
                <w:sz w:val="24"/>
              </w:rPr>
            </w:pPr>
          </w:p>
        </w:tc>
        <w:tc>
          <w:tcPr>
            <w:tcW w:w="3685" w:type="dxa"/>
          </w:tcPr>
          <w:p w:rsidR="000D1079" w:rsidRPr="00AD1690" w:rsidRDefault="000D1079" w:rsidP="00A84EA8">
            <w:pPr>
              <w:ind w:right="-766"/>
              <w:rPr>
                <w:sz w:val="24"/>
              </w:rPr>
            </w:pPr>
          </w:p>
        </w:tc>
        <w:tc>
          <w:tcPr>
            <w:tcW w:w="2693" w:type="dxa"/>
          </w:tcPr>
          <w:p w:rsidR="000D1079" w:rsidRPr="00AD1690" w:rsidRDefault="000D1079" w:rsidP="00A84EA8">
            <w:pPr>
              <w:ind w:right="-766"/>
              <w:rPr>
                <w:sz w:val="24"/>
              </w:rPr>
            </w:pPr>
          </w:p>
        </w:tc>
        <w:tc>
          <w:tcPr>
            <w:tcW w:w="2969" w:type="dxa"/>
          </w:tcPr>
          <w:p w:rsidR="000D1079" w:rsidRPr="00AD1690" w:rsidRDefault="000D1079" w:rsidP="00A84EA8">
            <w:pPr>
              <w:ind w:right="-766"/>
              <w:rPr>
                <w:sz w:val="24"/>
              </w:rPr>
            </w:pPr>
          </w:p>
        </w:tc>
      </w:tr>
    </w:tbl>
    <w:p w:rsidR="000D1079" w:rsidRDefault="000D1079" w:rsidP="000D1079">
      <w:pPr>
        <w:ind w:right="-766"/>
        <w:rPr>
          <w:sz w:val="28"/>
        </w:rPr>
      </w:pPr>
    </w:p>
    <w:p w:rsidR="000D1079" w:rsidRPr="00D84FE8" w:rsidRDefault="000D1079" w:rsidP="00D84FE8">
      <w:pPr>
        <w:numPr>
          <w:ilvl w:val="1"/>
          <w:numId w:val="2"/>
        </w:numPr>
        <w:rPr>
          <w:sz w:val="28"/>
          <w:szCs w:val="28"/>
        </w:rPr>
      </w:pPr>
      <w:r w:rsidRPr="00D84FE8">
        <w:rPr>
          <w:sz w:val="28"/>
          <w:szCs w:val="28"/>
        </w:rPr>
        <w:t>Студенческие семьи</w:t>
      </w:r>
    </w:p>
    <w:tbl>
      <w:tblPr>
        <w:tblW w:w="10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3089"/>
        <w:gridCol w:w="3261"/>
        <w:gridCol w:w="2766"/>
      </w:tblGrid>
      <w:tr w:rsidR="000D1079" w:rsidTr="00565B66">
        <w:trPr>
          <w:trHeight w:val="674"/>
        </w:trPr>
        <w:tc>
          <w:tcPr>
            <w:tcW w:w="964" w:type="dxa"/>
            <w:vAlign w:val="center"/>
          </w:tcPr>
          <w:p w:rsidR="000D1079" w:rsidRDefault="000D1079" w:rsidP="00A84EA8">
            <w:pPr>
              <w:ind w:right="-108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3089" w:type="dxa"/>
            <w:vAlign w:val="center"/>
          </w:tcPr>
          <w:p w:rsidR="000D1079" w:rsidRDefault="000D1079" w:rsidP="00A84EA8">
            <w:pPr>
              <w:ind w:left="-108" w:right="-137"/>
              <w:jc w:val="center"/>
              <w:rPr>
                <w:sz w:val="28"/>
              </w:rPr>
            </w:pPr>
            <w:r>
              <w:rPr>
                <w:sz w:val="28"/>
              </w:rPr>
              <w:t>Ф.И.О. (матери)</w:t>
            </w:r>
          </w:p>
        </w:tc>
        <w:tc>
          <w:tcPr>
            <w:tcW w:w="3261" w:type="dxa"/>
            <w:vAlign w:val="center"/>
          </w:tcPr>
          <w:p w:rsidR="000D1079" w:rsidRDefault="000D1079" w:rsidP="00A84EA8">
            <w:pPr>
              <w:ind w:left="-79" w:right="-137"/>
              <w:jc w:val="center"/>
              <w:rPr>
                <w:sz w:val="28"/>
              </w:rPr>
            </w:pPr>
            <w:r>
              <w:rPr>
                <w:sz w:val="28"/>
              </w:rPr>
              <w:t>Ф.И.О. (отца)</w:t>
            </w:r>
          </w:p>
        </w:tc>
        <w:tc>
          <w:tcPr>
            <w:tcW w:w="2766" w:type="dxa"/>
            <w:vAlign w:val="center"/>
          </w:tcPr>
          <w:p w:rsidR="000D1079" w:rsidRDefault="000D1079" w:rsidP="00A84EA8">
            <w:pPr>
              <w:ind w:left="-79" w:right="-133"/>
              <w:jc w:val="center"/>
              <w:rPr>
                <w:sz w:val="28"/>
              </w:rPr>
            </w:pPr>
            <w:r>
              <w:rPr>
                <w:sz w:val="28"/>
              </w:rPr>
              <w:t>Имя, дата рождения ребенка</w:t>
            </w:r>
          </w:p>
        </w:tc>
      </w:tr>
      <w:tr w:rsidR="000D1079" w:rsidTr="00565B66">
        <w:trPr>
          <w:trHeight w:val="481"/>
        </w:trPr>
        <w:tc>
          <w:tcPr>
            <w:tcW w:w="964" w:type="dxa"/>
          </w:tcPr>
          <w:p w:rsidR="000D1079" w:rsidRPr="00AD1690" w:rsidRDefault="000D1079" w:rsidP="00236F05">
            <w:pPr>
              <w:pStyle w:val="a7"/>
              <w:numPr>
                <w:ilvl w:val="0"/>
                <w:numId w:val="17"/>
              </w:numPr>
              <w:ind w:left="0" w:firstLine="0"/>
              <w:rPr>
                <w:sz w:val="24"/>
              </w:rPr>
            </w:pPr>
          </w:p>
        </w:tc>
        <w:tc>
          <w:tcPr>
            <w:tcW w:w="3089" w:type="dxa"/>
          </w:tcPr>
          <w:p w:rsidR="000D1079" w:rsidRPr="00AD1690" w:rsidRDefault="000D1079" w:rsidP="00A84EA8">
            <w:pPr>
              <w:ind w:right="-766"/>
              <w:rPr>
                <w:sz w:val="24"/>
              </w:rPr>
            </w:pPr>
          </w:p>
        </w:tc>
        <w:tc>
          <w:tcPr>
            <w:tcW w:w="3261" w:type="dxa"/>
          </w:tcPr>
          <w:p w:rsidR="000D1079" w:rsidRPr="00AD1690" w:rsidRDefault="000D1079" w:rsidP="00A84EA8">
            <w:pPr>
              <w:ind w:right="-766"/>
              <w:rPr>
                <w:sz w:val="24"/>
              </w:rPr>
            </w:pPr>
          </w:p>
        </w:tc>
        <w:tc>
          <w:tcPr>
            <w:tcW w:w="2766" w:type="dxa"/>
          </w:tcPr>
          <w:p w:rsidR="000D1079" w:rsidRPr="00AD1690" w:rsidRDefault="000D1079" w:rsidP="00A84EA8">
            <w:pPr>
              <w:ind w:right="-766"/>
              <w:rPr>
                <w:sz w:val="24"/>
              </w:rPr>
            </w:pPr>
          </w:p>
        </w:tc>
      </w:tr>
    </w:tbl>
    <w:p w:rsidR="000D1079" w:rsidRDefault="000D1079" w:rsidP="000D1079">
      <w:pPr>
        <w:ind w:right="-766"/>
        <w:rPr>
          <w:sz w:val="28"/>
        </w:rPr>
      </w:pPr>
      <w:r>
        <w:rPr>
          <w:sz w:val="28"/>
        </w:rPr>
        <w:t xml:space="preserve">  </w:t>
      </w:r>
    </w:p>
    <w:p w:rsidR="00A84EA8" w:rsidRPr="00D84FE8" w:rsidRDefault="00A84EA8" w:rsidP="00D84FE8">
      <w:pPr>
        <w:numPr>
          <w:ilvl w:val="1"/>
          <w:numId w:val="2"/>
        </w:numPr>
        <w:rPr>
          <w:sz w:val="28"/>
          <w:szCs w:val="28"/>
        </w:rPr>
      </w:pPr>
      <w:r w:rsidRPr="00D84FE8">
        <w:rPr>
          <w:sz w:val="28"/>
          <w:szCs w:val="28"/>
        </w:rPr>
        <w:t xml:space="preserve">Студентки, воспитывающие детей без мужа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6"/>
        <w:gridCol w:w="3678"/>
        <w:gridCol w:w="5401"/>
      </w:tblGrid>
      <w:tr w:rsidR="00A84EA8" w:rsidTr="00565B66">
        <w:trPr>
          <w:trHeight w:val="696"/>
        </w:trPr>
        <w:tc>
          <w:tcPr>
            <w:tcW w:w="986" w:type="dxa"/>
          </w:tcPr>
          <w:p w:rsidR="00A84EA8" w:rsidRDefault="00A84EA8" w:rsidP="00A84EA8">
            <w:pPr>
              <w:ind w:right="-766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3678" w:type="dxa"/>
          </w:tcPr>
          <w:p w:rsidR="00A84EA8" w:rsidRDefault="00A84EA8" w:rsidP="00CE7BE5">
            <w:pPr>
              <w:ind w:right="-766"/>
              <w:jc w:val="center"/>
              <w:rPr>
                <w:sz w:val="28"/>
              </w:rPr>
            </w:pPr>
            <w:r>
              <w:rPr>
                <w:sz w:val="28"/>
              </w:rPr>
              <w:t>Ф. И. О.</w:t>
            </w:r>
          </w:p>
        </w:tc>
        <w:tc>
          <w:tcPr>
            <w:tcW w:w="5401" w:type="dxa"/>
          </w:tcPr>
          <w:p w:rsidR="00A84EA8" w:rsidRDefault="00A84EA8" w:rsidP="00A84EA8">
            <w:pPr>
              <w:ind w:right="-766"/>
              <w:rPr>
                <w:sz w:val="28"/>
              </w:rPr>
            </w:pPr>
            <w:r>
              <w:rPr>
                <w:sz w:val="28"/>
              </w:rPr>
              <w:t xml:space="preserve">   Имя, дата рождения ребенка </w:t>
            </w:r>
          </w:p>
        </w:tc>
      </w:tr>
      <w:tr w:rsidR="00A84EA8" w:rsidTr="00565B66">
        <w:trPr>
          <w:trHeight w:val="460"/>
        </w:trPr>
        <w:tc>
          <w:tcPr>
            <w:tcW w:w="986" w:type="dxa"/>
          </w:tcPr>
          <w:p w:rsidR="00A84EA8" w:rsidRPr="00AD1690" w:rsidRDefault="00A84EA8" w:rsidP="00CE7BE5">
            <w:pPr>
              <w:pStyle w:val="a7"/>
              <w:numPr>
                <w:ilvl w:val="0"/>
                <w:numId w:val="18"/>
              </w:numPr>
              <w:ind w:left="0" w:firstLine="0"/>
              <w:rPr>
                <w:sz w:val="24"/>
              </w:rPr>
            </w:pPr>
          </w:p>
        </w:tc>
        <w:tc>
          <w:tcPr>
            <w:tcW w:w="3678" w:type="dxa"/>
          </w:tcPr>
          <w:p w:rsidR="00A84EA8" w:rsidRPr="00AD1690" w:rsidRDefault="00A84EA8" w:rsidP="00A84EA8">
            <w:pPr>
              <w:ind w:right="-766"/>
              <w:rPr>
                <w:sz w:val="24"/>
              </w:rPr>
            </w:pPr>
          </w:p>
        </w:tc>
        <w:tc>
          <w:tcPr>
            <w:tcW w:w="5401" w:type="dxa"/>
          </w:tcPr>
          <w:p w:rsidR="00A84EA8" w:rsidRPr="00AD1690" w:rsidRDefault="00A84EA8" w:rsidP="00A84EA8">
            <w:pPr>
              <w:ind w:right="-766"/>
              <w:rPr>
                <w:sz w:val="24"/>
              </w:rPr>
            </w:pPr>
          </w:p>
        </w:tc>
      </w:tr>
    </w:tbl>
    <w:p w:rsidR="000D1079" w:rsidRPr="000D1079" w:rsidRDefault="000D1079" w:rsidP="00A84EA8">
      <w:pPr>
        <w:ind w:right="-766"/>
        <w:rPr>
          <w:sz w:val="28"/>
          <w:szCs w:val="28"/>
        </w:rPr>
      </w:pPr>
    </w:p>
    <w:p w:rsidR="00A84EA8" w:rsidRPr="00C41C40" w:rsidRDefault="00A84EA8" w:rsidP="00C41C40">
      <w:pPr>
        <w:numPr>
          <w:ilvl w:val="1"/>
          <w:numId w:val="2"/>
        </w:numPr>
        <w:rPr>
          <w:sz w:val="28"/>
          <w:szCs w:val="28"/>
        </w:rPr>
      </w:pPr>
      <w:r w:rsidRPr="00C41C40">
        <w:rPr>
          <w:sz w:val="28"/>
          <w:szCs w:val="28"/>
        </w:rPr>
        <w:t>Студенты из многодетных семей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4281"/>
        <w:gridCol w:w="4835"/>
      </w:tblGrid>
      <w:tr w:rsidR="00A84EA8" w:rsidTr="00565B66">
        <w:trPr>
          <w:trHeight w:val="576"/>
        </w:trPr>
        <w:tc>
          <w:tcPr>
            <w:tcW w:w="964" w:type="dxa"/>
          </w:tcPr>
          <w:p w:rsidR="00A84EA8" w:rsidRDefault="00A84EA8" w:rsidP="00A84EA8">
            <w:pPr>
              <w:ind w:right="-766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4281" w:type="dxa"/>
          </w:tcPr>
          <w:p w:rsidR="00A84EA8" w:rsidRDefault="00A84EA8" w:rsidP="00A84EA8">
            <w:pPr>
              <w:ind w:right="-766"/>
              <w:rPr>
                <w:sz w:val="28"/>
              </w:rPr>
            </w:pPr>
            <w:r>
              <w:rPr>
                <w:sz w:val="28"/>
              </w:rPr>
              <w:t xml:space="preserve">                 Ф.И.О.</w:t>
            </w:r>
          </w:p>
        </w:tc>
        <w:tc>
          <w:tcPr>
            <w:tcW w:w="4835" w:type="dxa"/>
          </w:tcPr>
          <w:p w:rsidR="00A84EA8" w:rsidRDefault="00A84EA8" w:rsidP="00A84EA8">
            <w:pPr>
              <w:ind w:right="-766"/>
              <w:rPr>
                <w:sz w:val="28"/>
              </w:rPr>
            </w:pPr>
            <w:r>
              <w:rPr>
                <w:sz w:val="28"/>
              </w:rPr>
              <w:t xml:space="preserve">     Количество детей в семье </w:t>
            </w:r>
          </w:p>
        </w:tc>
      </w:tr>
      <w:tr w:rsidR="001B0689" w:rsidTr="00565B66">
        <w:trPr>
          <w:trHeight w:val="402"/>
        </w:trPr>
        <w:tc>
          <w:tcPr>
            <w:tcW w:w="964" w:type="dxa"/>
          </w:tcPr>
          <w:p w:rsidR="001B0689" w:rsidRPr="00AD1690" w:rsidRDefault="001B0689" w:rsidP="00CE7BE5">
            <w:pPr>
              <w:numPr>
                <w:ilvl w:val="0"/>
                <w:numId w:val="10"/>
              </w:numPr>
              <w:ind w:left="0" w:firstLine="0"/>
              <w:rPr>
                <w:sz w:val="24"/>
              </w:rPr>
            </w:pPr>
          </w:p>
        </w:tc>
        <w:tc>
          <w:tcPr>
            <w:tcW w:w="4281" w:type="dxa"/>
          </w:tcPr>
          <w:p w:rsidR="001B0689" w:rsidRPr="00AD1690" w:rsidRDefault="001B0689" w:rsidP="003B256D">
            <w:pPr>
              <w:rPr>
                <w:sz w:val="24"/>
              </w:rPr>
            </w:pPr>
          </w:p>
        </w:tc>
        <w:tc>
          <w:tcPr>
            <w:tcW w:w="4835" w:type="dxa"/>
          </w:tcPr>
          <w:p w:rsidR="001B0689" w:rsidRPr="00AD1690" w:rsidRDefault="001B0689" w:rsidP="00A84EA8">
            <w:pPr>
              <w:ind w:right="-766"/>
              <w:rPr>
                <w:sz w:val="24"/>
              </w:rPr>
            </w:pPr>
          </w:p>
        </w:tc>
      </w:tr>
    </w:tbl>
    <w:p w:rsidR="00A84EA8" w:rsidRPr="000D1079" w:rsidRDefault="00A84EA8" w:rsidP="00A84EA8">
      <w:pPr>
        <w:ind w:left="360"/>
        <w:jc w:val="center"/>
        <w:rPr>
          <w:sz w:val="28"/>
          <w:szCs w:val="28"/>
        </w:rPr>
      </w:pPr>
    </w:p>
    <w:p w:rsidR="000D1079" w:rsidRPr="00C41C40" w:rsidRDefault="000D1079" w:rsidP="00C41C40">
      <w:pPr>
        <w:numPr>
          <w:ilvl w:val="1"/>
          <w:numId w:val="2"/>
        </w:numPr>
        <w:rPr>
          <w:sz w:val="28"/>
          <w:szCs w:val="28"/>
        </w:rPr>
      </w:pPr>
      <w:r w:rsidRPr="00C41C40">
        <w:rPr>
          <w:sz w:val="28"/>
          <w:szCs w:val="28"/>
        </w:rPr>
        <w:t xml:space="preserve">Студенты из неполных семей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7"/>
        <w:gridCol w:w="3998"/>
        <w:gridCol w:w="4835"/>
      </w:tblGrid>
      <w:tr w:rsidR="000D1079" w:rsidTr="00565B66">
        <w:trPr>
          <w:trHeight w:val="378"/>
        </w:trPr>
        <w:tc>
          <w:tcPr>
            <w:tcW w:w="1247" w:type="dxa"/>
          </w:tcPr>
          <w:p w:rsidR="000D1079" w:rsidRDefault="000D1079" w:rsidP="00A84EA8">
            <w:pPr>
              <w:ind w:right="-766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3998" w:type="dxa"/>
          </w:tcPr>
          <w:p w:rsidR="000D1079" w:rsidRDefault="000D1079" w:rsidP="00A84EA8">
            <w:pPr>
              <w:ind w:right="-766"/>
              <w:rPr>
                <w:sz w:val="28"/>
              </w:rPr>
            </w:pPr>
            <w:r>
              <w:rPr>
                <w:sz w:val="28"/>
              </w:rPr>
              <w:t xml:space="preserve">             Ф. И. О.</w:t>
            </w:r>
          </w:p>
        </w:tc>
        <w:tc>
          <w:tcPr>
            <w:tcW w:w="4835" w:type="dxa"/>
          </w:tcPr>
          <w:p w:rsidR="000D1079" w:rsidRDefault="000D1079" w:rsidP="00A84EA8">
            <w:pPr>
              <w:ind w:right="-766"/>
              <w:rPr>
                <w:sz w:val="28"/>
              </w:rPr>
            </w:pPr>
            <w:r>
              <w:rPr>
                <w:sz w:val="28"/>
              </w:rPr>
              <w:t xml:space="preserve">             Состав семьи</w:t>
            </w:r>
          </w:p>
        </w:tc>
      </w:tr>
      <w:tr w:rsidR="000D1079" w:rsidTr="00565B66">
        <w:trPr>
          <w:trHeight w:val="480"/>
        </w:trPr>
        <w:tc>
          <w:tcPr>
            <w:tcW w:w="1247" w:type="dxa"/>
          </w:tcPr>
          <w:p w:rsidR="000D1079" w:rsidRPr="00AD1690" w:rsidRDefault="000D1079" w:rsidP="00CE7BE5">
            <w:pPr>
              <w:pStyle w:val="a7"/>
              <w:numPr>
                <w:ilvl w:val="0"/>
                <w:numId w:val="19"/>
              </w:numPr>
              <w:ind w:left="0" w:firstLine="0"/>
              <w:rPr>
                <w:sz w:val="24"/>
              </w:rPr>
            </w:pPr>
          </w:p>
        </w:tc>
        <w:tc>
          <w:tcPr>
            <w:tcW w:w="3998" w:type="dxa"/>
          </w:tcPr>
          <w:p w:rsidR="000D1079" w:rsidRPr="00AD1690" w:rsidRDefault="000D1079" w:rsidP="00A84EA8">
            <w:pPr>
              <w:ind w:right="-766"/>
              <w:rPr>
                <w:sz w:val="24"/>
              </w:rPr>
            </w:pPr>
          </w:p>
        </w:tc>
        <w:tc>
          <w:tcPr>
            <w:tcW w:w="4835" w:type="dxa"/>
          </w:tcPr>
          <w:p w:rsidR="000D1079" w:rsidRPr="00AD1690" w:rsidRDefault="000D1079" w:rsidP="00A84EA8">
            <w:pPr>
              <w:ind w:right="-766"/>
              <w:rPr>
                <w:sz w:val="24"/>
              </w:rPr>
            </w:pPr>
          </w:p>
        </w:tc>
      </w:tr>
    </w:tbl>
    <w:p w:rsidR="000D1079" w:rsidRDefault="000D1079" w:rsidP="000D1079">
      <w:pPr>
        <w:ind w:right="-766"/>
        <w:rPr>
          <w:sz w:val="28"/>
        </w:rPr>
      </w:pPr>
    </w:p>
    <w:p w:rsidR="000D1079" w:rsidRPr="00C41C40" w:rsidRDefault="000D1079" w:rsidP="00C41C40">
      <w:pPr>
        <w:numPr>
          <w:ilvl w:val="1"/>
          <w:numId w:val="2"/>
        </w:numPr>
        <w:rPr>
          <w:sz w:val="28"/>
          <w:szCs w:val="28"/>
        </w:rPr>
      </w:pPr>
      <w:r w:rsidRPr="00C41C40">
        <w:rPr>
          <w:sz w:val="28"/>
          <w:szCs w:val="28"/>
        </w:rPr>
        <w:t>Студенты, имеющие родителей - пенсионеров, родителей-инвалидов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5"/>
        <w:gridCol w:w="4056"/>
        <w:gridCol w:w="4744"/>
      </w:tblGrid>
      <w:tr w:rsidR="000D1079" w:rsidTr="00565B66">
        <w:trPr>
          <w:trHeight w:val="663"/>
        </w:trPr>
        <w:tc>
          <w:tcPr>
            <w:tcW w:w="1265" w:type="dxa"/>
          </w:tcPr>
          <w:p w:rsidR="000D1079" w:rsidRDefault="000D1079" w:rsidP="00A84EA8">
            <w:pPr>
              <w:ind w:right="-766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4056" w:type="dxa"/>
          </w:tcPr>
          <w:p w:rsidR="000D1079" w:rsidRDefault="000D1079" w:rsidP="00A84EA8">
            <w:pPr>
              <w:ind w:right="-766"/>
              <w:rPr>
                <w:sz w:val="28"/>
              </w:rPr>
            </w:pPr>
            <w:r>
              <w:rPr>
                <w:sz w:val="28"/>
              </w:rPr>
              <w:t xml:space="preserve">           Ф.И. О.</w:t>
            </w:r>
          </w:p>
        </w:tc>
        <w:tc>
          <w:tcPr>
            <w:tcW w:w="4744" w:type="dxa"/>
          </w:tcPr>
          <w:p w:rsidR="000D1079" w:rsidRDefault="000D1079" w:rsidP="00A84EA8">
            <w:pPr>
              <w:ind w:right="-766"/>
              <w:rPr>
                <w:sz w:val="28"/>
              </w:rPr>
            </w:pPr>
            <w:r>
              <w:rPr>
                <w:sz w:val="28"/>
              </w:rPr>
              <w:t xml:space="preserve">            Состав семьи</w:t>
            </w:r>
          </w:p>
        </w:tc>
      </w:tr>
      <w:tr w:rsidR="000D1079" w:rsidTr="00565B66">
        <w:trPr>
          <w:trHeight w:val="524"/>
        </w:trPr>
        <w:tc>
          <w:tcPr>
            <w:tcW w:w="1265" w:type="dxa"/>
          </w:tcPr>
          <w:p w:rsidR="000D1079" w:rsidRPr="00AD1690" w:rsidRDefault="000D1079" w:rsidP="00CE7BE5">
            <w:pPr>
              <w:numPr>
                <w:ilvl w:val="0"/>
                <w:numId w:val="11"/>
              </w:numPr>
              <w:ind w:left="0" w:firstLine="0"/>
              <w:rPr>
                <w:sz w:val="24"/>
              </w:rPr>
            </w:pPr>
          </w:p>
        </w:tc>
        <w:tc>
          <w:tcPr>
            <w:tcW w:w="4056" w:type="dxa"/>
          </w:tcPr>
          <w:p w:rsidR="000D1079" w:rsidRPr="00AD1690" w:rsidRDefault="000D1079" w:rsidP="00A84EA8">
            <w:pPr>
              <w:ind w:right="-766"/>
              <w:rPr>
                <w:sz w:val="24"/>
              </w:rPr>
            </w:pPr>
          </w:p>
        </w:tc>
        <w:tc>
          <w:tcPr>
            <w:tcW w:w="4744" w:type="dxa"/>
          </w:tcPr>
          <w:p w:rsidR="000D1079" w:rsidRPr="00AD1690" w:rsidRDefault="000D1079" w:rsidP="00A84EA8">
            <w:pPr>
              <w:ind w:right="-766"/>
              <w:rPr>
                <w:sz w:val="24"/>
              </w:rPr>
            </w:pPr>
          </w:p>
        </w:tc>
      </w:tr>
    </w:tbl>
    <w:p w:rsidR="000D1079" w:rsidRDefault="000D1079" w:rsidP="000D1079">
      <w:pPr>
        <w:ind w:right="-5"/>
        <w:jc w:val="both"/>
        <w:rPr>
          <w:sz w:val="28"/>
        </w:rPr>
      </w:pPr>
    </w:p>
    <w:p w:rsidR="000D1079" w:rsidRPr="00C41C40" w:rsidRDefault="000D1079" w:rsidP="00C41C40">
      <w:pPr>
        <w:numPr>
          <w:ilvl w:val="1"/>
          <w:numId w:val="2"/>
        </w:numPr>
        <w:ind w:left="0" w:firstLine="360"/>
        <w:rPr>
          <w:sz w:val="28"/>
          <w:szCs w:val="28"/>
        </w:rPr>
      </w:pPr>
      <w:r w:rsidRPr="00C41C40">
        <w:rPr>
          <w:sz w:val="28"/>
          <w:szCs w:val="28"/>
        </w:rPr>
        <w:t>Студенты, из числа детей-сирот и детей, оставшихся без попечения родителей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7"/>
        <w:gridCol w:w="3969"/>
        <w:gridCol w:w="4864"/>
      </w:tblGrid>
      <w:tr w:rsidR="000D1079" w:rsidTr="00565B66">
        <w:trPr>
          <w:trHeight w:val="378"/>
        </w:trPr>
        <w:tc>
          <w:tcPr>
            <w:tcW w:w="1247" w:type="dxa"/>
          </w:tcPr>
          <w:p w:rsidR="000D1079" w:rsidRDefault="000D1079" w:rsidP="00A84EA8">
            <w:pPr>
              <w:ind w:right="-766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3969" w:type="dxa"/>
          </w:tcPr>
          <w:p w:rsidR="000D1079" w:rsidRDefault="000D1079" w:rsidP="00A84EA8">
            <w:pPr>
              <w:ind w:right="-766"/>
              <w:rPr>
                <w:sz w:val="28"/>
              </w:rPr>
            </w:pPr>
            <w:r>
              <w:rPr>
                <w:sz w:val="28"/>
              </w:rPr>
              <w:t xml:space="preserve">             Ф. И. О.</w:t>
            </w:r>
          </w:p>
        </w:tc>
        <w:tc>
          <w:tcPr>
            <w:tcW w:w="4864" w:type="dxa"/>
          </w:tcPr>
          <w:p w:rsidR="000D1079" w:rsidRDefault="000D1079" w:rsidP="00A84EA8">
            <w:pPr>
              <w:ind w:right="-766"/>
              <w:rPr>
                <w:sz w:val="28"/>
              </w:rPr>
            </w:pPr>
            <w:r>
              <w:rPr>
                <w:sz w:val="28"/>
              </w:rPr>
              <w:t xml:space="preserve">             Опекун, телефон</w:t>
            </w:r>
          </w:p>
        </w:tc>
      </w:tr>
      <w:tr w:rsidR="000D1079" w:rsidTr="00565B66">
        <w:trPr>
          <w:trHeight w:val="480"/>
        </w:trPr>
        <w:tc>
          <w:tcPr>
            <w:tcW w:w="1247" w:type="dxa"/>
          </w:tcPr>
          <w:p w:rsidR="000D1079" w:rsidRPr="00AD1690" w:rsidRDefault="000D1079" w:rsidP="00CE7BE5">
            <w:pPr>
              <w:pStyle w:val="a7"/>
              <w:numPr>
                <w:ilvl w:val="0"/>
                <w:numId w:val="20"/>
              </w:numPr>
              <w:ind w:left="0" w:firstLine="0"/>
              <w:rPr>
                <w:sz w:val="24"/>
              </w:rPr>
            </w:pPr>
          </w:p>
        </w:tc>
        <w:tc>
          <w:tcPr>
            <w:tcW w:w="3969" w:type="dxa"/>
          </w:tcPr>
          <w:p w:rsidR="000D1079" w:rsidRPr="00AD1690" w:rsidRDefault="000D1079" w:rsidP="00A84EA8">
            <w:pPr>
              <w:ind w:right="-766"/>
              <w:rPr>
                <w:sz w:val="24"/>
              </w:rPr>
            </w:pPr>
          </w:p>
        </w:tc>
        <w:tc>
          <w:tcPr>
            <w:tcW w:w="4864" w:type="dxa"/>
          </w:tcPr>
          <w:p w:rsidR="000D1079" w:rsidRPr="00AD1690" w:rsidRDefault="000D1079" w:rsidP="00A84EA8">
            <w:pPr>
              <w:ind w:right="-766"/>
              <w:rPr>
                <w:sz w:val="24"/>
              </w:rPr>
            </w:pPr>
          </w:p>
        </w:tc>
      </w:tr>
    </w:tbl>
    <w:p w:rsidR="000D1079" w:rsidRDefault="000D1079" w:rsidP="000D1079">
      <w:pPr>
        <w:ind w:right="-766"/>
        <w:rPr>
          <w:sz w:val="28"/>
        </w:rPr>
      </w:pPr>
    </w:p>
    <w:p w:rsidR="000D1079" w:rsidRPr="00C41C40" w:rsidRDefault="000D1079" w:rsidP="00C41C40">
      <w:pPr>
        <w:numPr>
          <w:ilvl w:val="1"/>
          <w:numId w:val="2"/>
        </w:numPr>
        <w:ind w:left="0" w:firstLine="426"/>
        <w:rPr>
          <w:sz w:val="28"/>
          <w:szCs w:val="28"/>
        </w:rPr>
      </w:pPr>
      <w:r w:rsidRPr="00C41C40">
        <w:rPr>
          <w:sz w:val="28"/>
          <w:szCs w:val="28"/>
        </w:rPr>
        <w:t>Студенты инвалиды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0"/>
        <w:gridCol w:w="3981"/>
        <w:gridCol w:w="4835"/>
      </w:tblGrid>
      <w:tr w:rsidR="000D1079" w:rsidTr="00AD1690">
        <w:trPr>
          <w:trHeight w:val="269"/>
        </w:trPr>
        <w:tc>
          <w:tcPr>
            <w:tcW w:w="1250" w:type="dxa"/>
          </w:tcPr>
          <w:p w:rsidR="000D1079" w:rsidRDefault="000D1079" w:rsidP="00A84EA8">
            <w:pPr>
              <w:ind w:right="-766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3981" w:type="dxa"/>
          </w:tcPr>
          <w:p w:rsidR="000D1079" w:rsidRDefault="000D1079" w:rsidP="00A84EA8">
            <w:pPr>
              <w:ind w:right="-766"/>
              <w:rPr>
                <w:sz w:val="28"/>
              </w:rPr>
            </w:pPr>
            <w:r>
              <w:rPr>
                <w:sz w:val="28"/>
              </w:rPr>
              <w:t xml:space="preserve">           Ф.И. О.</w:t>
            </w:r>
          </w:p>
        </w:tc>
        <w:tc>
          <w:tcPr>
            <w:tcW w:w="4835" w:type="dxa"/>
          </w:tcPr>
          <w:p w:rsidR="000D1079" w:rsidRDefault="000D1079" w:rsidP="00A84EA8">
            <w:pPr>
              <w:ind w:right="-766"/>
              <w:rPr>
                <w:sz w:val="28"/>
              </w:rPr>
            </w:pPr>
            <w:r>
              <w:rPr>
                <w:sz w:val="28"/>
              </w:rPr>
              <w:t xml:space="preserve">            Состав семьи</w:t>
            </w:r>
          </w:p>
        </w:tc>
      </w:tr>
      <w:tr w:rsidR="000D1079" w:rsidTr="00565B66">
        <w:trPr>
          <w:trHeight w:val="554"/>
        </w:trPr>
        <w:tc>
          <w:tcPr>
            <w:tcW w:w="1250" w:type="dxa"/>
          </w:tcPr>
          <w:p w:rsidR="000D1079" w:rsidRPr="00AD1690" w:rsidRDefault="000D1079" w:rsidP="00CE7BE5">
            <w:pPr>
              <w:numPr>
                <w:ilvl w:val="0"/>
                <w:numId w:val="12"/>
              </w:numPr>
              <w:ind w:left="0" w:firstLine="0"/>
              <w:rPr>
                <w:sz w:val="24"/>
              </w:rPr>
            </w:pPr>
          </w:p>
        </w:tc>
        <w:tc>
          <w:tcPr>
            <w:tcW w:w="3981" w:type="dxa"/>
          </w:tcPr>
          <w:p w:rsidR="000D1079" w:rsidRPr="00AD1690" w:rsidRDefault="000D1079" w:rsidP="00A84EA8">
            <w:pPr>
              <w:ind w:right="-766"/>
              <w:rPr>
                <w:sz w:val="24"/>
              </w:rPr>
            </w:pPr>
          </w:p>
        </w:tc>
        <w:tc>
          <w:tcPr>
            <w:tcW w:w="4835" w:type="dxa"/>
          </w:tcPr>
          <w:p w:rsidR="000D1079" w:rsidRPr="00AD1690" w:rsidRDefault="000D1079" w:rsidP="00A84EA8">
            <w:pPr>
              <w:ind w:right="-766"/>
              <w:rPr>
                <w:sz w:val="24"/>
              </w:rPr>
            </w:pPr>
          </w:p>
        </w:tc>
      </w:tr>
    </w:tbl>
    <w:p w:rsidR="00C41C40" w:rsidRDefault="00C41C4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84EA8" w:rsidRPr="00592EF7" w:rsidRDefault="00A84EA8" w:rsidP="00A84EA8">
      <w:pPr>
        <w:numPr>
          <w:ilvl w:val="0"/>
          <w:numId w:val="2"/>
        </w:numPr>
        <w:jc w:val="center"/>
        <w:rPr>
          <w:b/>
          <w:sz w:val="28"/>
          <w:szCs w:val="28"/>
        </w:rPr>
      </w:pPr>
      <w:r w:rsidRPr="00EC1DED">
        <w:rPr>
          <w:b/>
          <w:sz w:val="28"/>
          <w:szCs w:val="28"/>
        </w:rPr>
        <w:lastRenderedPageBreak/>
        <w:t>Динамика основных показателей группы за учебный год</w:t>
      </w:r>
      <w:r w:rsidRPr="00592EF7">
        <w:rPr>
          <w:b/>
          <w:sz w:val="28"/>
          <w:szCs w:val="28"/>
        </w:rPr>
        <w:t xml:space="preserve"> </w:t>
      </w:r>
      <w:r w:rsidRPr="007D073B">
        <w:rPr>
          <w:rStyle w:val="a5"/>
          <w:sz w:val="28"/>
        </w:rPr>
        <w:t>20</w:t>
      </w:r>
      <w:r w:rsidR="001B0689">
        <w:rPr>
          <w:rStyle w:val="a5"/>
          <w:sz w:val="28"/>
        </w:rPr>
        <w:t>18</w:t>
      </w:r>
      <w:r w:rsidRPr="007D073B">
        <w:rPr>
          <w:rStyle w:val="a5"/>
          <w:sz w:val="28"/>
        </w:rPr>
        <w:t>/20</w:t>
      </w:r>
      <w:r w:rsidR="001B0689">
        <w:rPr>
          <w:rStyle w:val="a5"/>
          <w:sz w:val="28"/>
        </w:rPr>
        <w:t>19</w:t>
      </w:r>
    </w:p>
    <w:p w:rsidR="00A84EA8" w:rsidRDefault="00A84EA8" w:rsidP="00A84EA8">
      <w:pPr>
        <w:ind w:left="360"/>
        <w:jc w:val="center"/>
        <w:rPr>
          <w:b/>
        </w:rPr>
      </w:pPr>
    </w:p>
    <w:p w:rsidR="00A84EA8" w:rsidRPr="00A83E4B" w:rsidRDefault="00A84EA8" w:rsidP="00A84EA8">
      <w:pPr>
        <w:ind w:left="360"/>
        <w:jc w:val="center"/>
        <w:rPr>
          <w:b/>
        </w:rPr>
      </w:pPr>
    </w:p>
    <w:tbl>
      <w:tblPr>
        <w:tblW w:w="1010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36"/>
        <w:gridCol w:w="3864"/>
        <w:gridCol w:w="1944"/>
        <w:gridCol w:w="1615"/>
        <w:gridCol w:w="2042"/>
      </w:tblGrid>
      <w:tr w:rsidR="00A84EA8" w:rsidRPr="00C04CCC" w:rsidTr="00565B66">
        <w:trPr>
          <w:trHeight w:val="473"/>
        </w:trPr>
        <w:tc>
          <w:tcPr>
            <w:tcW w:w="636" w:type="dxa"/>
            <w:vMerge w:val="restart"/>
            <w:vAlign w:val="center"/>
          </w:tcPr>
          <w:p w:rsidR="00A84EA8" w:rsidRPr="00C04CCC" w:rsidRDefault="00A84EA8" w:rsidP="00A84EA8">
            <w:pPr>
              <w:jc w:val="center"/>
              <w:rPr>
                <w:b/>
              </w:rPr>
            </w:pPr>
            <w:r w:rsidRPr="00C04CCC">
              <w:rPr>
                <w:b/>
              </w:rPr>
              <w:t>№</w:t>
            </w:r>
          </w:p>
        </w:tc>
        <w:tc>
          <w:tcPr>
            <w:tcW w:w="3864" w:type="dxa"/>
            <w:vMerge w:val="restart"/>
            <w:vAlign w:val="center"/>
          </w:tcPr>
          <w:p w:rsidR="00A84EA8" w:rsidRPr="00C04CCC" w:rsidRDefault="00A84EA8" w:rsidP="00A84EA8">
            <w:pPr>
              <w:jc w:val="center"/>
              <w:rPr>
                <w:b/>
              </w:rPr>
            </w:pPr>
            <w:r w:rsidRPr="00C04CCC">
              <w:rPr>
                <w:b/>
              </w:rPr>
              <w:t>Основные показатели</w:t>
            </w:r>
          </w:p>
        </w:tc>
        <w:tc>
          <w:tcPr>
            <w:tcW w:w="3559" w:type="dxa"/>
            <w:gridSpan w:val="2"/>
            <w:vAlign w:val="center"/>
          </w:tcPr>
          <w:p w:rsidR="00A84EA8" w:rsidRPr="00C04CCC" w:rsidRDefault="00A84EA8" w:rsidP="00A84EA8">
            <w:pPr>
              <w:jc w:val="center"/>
            </w:pPr>
            <w:r>
              <w:rPr>
                <w:b/>
              </w:rPr>
              <w:t>Семестры</w:t>
            </w:r>
          </w:p>
        </w:tc>
        <w:tc>
          <w:tcPr>
            <w:tcW w:w="2042" w:type="dxa"/>
            <w:vMerge w:val="restart"/>
            <w:vAlign w:val="center"/>
          </w:tcPr>
          <w:p w:rsidR="00A84EA8" w:rsidRPr="00C04CCC" w:rsidRDefault="00A84EA8" w:rsidP="00A84EA8">
            <w:pPr>
              <w:jc w:val="center"/>
              <w:rPr>
                <w:b/>
              </w:rPr>
            </w:pPr>
            <w:r w:rsidRPr="00C04CCC">
              <w:rPr>
                <w:b/>
              </w:rPr>
              <w:t>Примечани</w:t>
            </w:r>
            <w:r>
              <w:rPr>
                <w:b/>
              </w:rPr>
              <w:t>я</w:t>
            </w:r>
          </w:p>
        </w:tc>
      </w:tr>
      <w:tr w:rsidR="00A84EA8" w:rsidRPr="00C04CCC" w:rsidTr="00565B66">
        <w:trPr>
          <w:trHeight w:val="252"/>
        </w:trPr>
        <w:tc>
          <w:tcPr>
            <w:tcW w:w="636" w:type="dxa"/>
            <w:vMerge/>
          </w:tcPr>
          <w:p w:rsidR="00A84EA8" w:rsidRPr="00C04CCC" w:rsidRDefault="00A84EA8" w:rsidP="00A84EA8">
            <w:pPr>
              <w:jc w:val="center"/>
            </w:pPr>
          </w:p>
        </w:tc>
        <w:tc>
          <w:tcPr>
            <w:tcW w:w="3864" w:type="dxa"/>
            <w:vMerge/>
          </w:tcPr>
          <w:p w:rsidR="00A84EA8" w:rsidRPr="00C04CCC" w:rsidRDefault="00A84EA8" w:rsidP="00A84EA8">
            <w:pPr>
              <w:jc w:val="center"/>
            </w:pPr>
          </w:p>
        </w:tc>
        <w:tc>
          <w:tcPr>
            <w:tcW w:w="1944" w:type="dxa"/>
          </w:tcPr>
          <w:p w:rsidR="00A84EA8" w:rsidRPr="00C04CCC" w:rsidRDefault="00A84EA8" w:rsidP="00A84EA8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</w:p>
        </w:tc>
        <w:tc>
          <w:tcPr>
            <w:tcW w:w="1615" w:type="dxa"/>
          </w:tcPr>
          <w:p w:rsidR="00A84EA8" w:rsidRPr="00EC1DED" w:rsidRDefault="00A84EA8" w:rsidP="00A84EA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II</w:t>
            </w:r>
          </w:p>
        </w:tc>
        <w:tc>
          <w:tcPr>
            <w:tcW w:w="2042" w:type="dxa"/>
            <w:vMerge/>
          </w:tcPr>
          <w:p w:rsidR="00A84EA8" w:rsidRPr="00C04CCC" w:rsidRDefault="00A84EA8" w:rsidP="00A84EA8">
            <w:pPr>
              <w:jc w:val="center"/>
            </w:pPr>
          </w:p>
        </w:tc>
      </w:tr>
      <w:tr w:rsidR="00A84EA8" w:rsidRPr="00C04CCC" w:rsidTr="00565B66">
        <w:trPr>
          <w:trHeight w:val="473"/>
        </w:trPr>
        <w:tc>
          <w:tcPr>
            <w:tcW w:w="636" w:type="dxa"/>
            <w:vAlign w:val="center"/>
          </w:tcPr>
          <w:p w:rsidR="00A84EA8" w:rsidRPr="00C04CCC" w:rsidRDefault="00A84EA8" w:rsidP="00A84EA8">
            <w:r w:rsidRPr="00C04CCC">
              <w:t>1.</w:t>
            </w:r>
          </w:p>
        </w:tc>
        <w:tc>
          <w:tcPr>
            <w:tcW w:w="3864" w:type="dxa"/>
            <w:vAlign w:val="center"/>
          </w:tcPr>
          <w:p w:rsidR="00A84EA8" w:rsidRPr="00C04CCC" w:rsidRDefault="00A84EA8" w:rsidP="00A84EA8"/>
        </w:tc>
        <w:tc>
          <w:tcPr>
            <w:tcW w:w="1944" w:type="dxa"/>
          </w:tcPr>
          <w:p w:rsidR="00A84EA8" w:rsidRPr="00C04CCC" w:rsidRDefault="00A84EA8" w:rsidP="00A84EA8">
            <w:pPr>
              <w:jc w:val="center"/>
            </w:pPr>
          </w:p>
        </w:tc>
        <w:tc>
          <w:tcPr>
            <w:tcW w:w="1615" w:type="dxa"/>
          </w:tcPr>
          <w:p w:rsidR="00A84EA8" w:rsidRPr="00C04CCC" w:rsidRDefault="00A84EA8" w:rsidP="00A84EA8">
            <w:pPr>
              <w:jc w:val="center"/>
            </w:pPr>
          </w:p>
        </w:tc>
        <w:tc>
          <w:tcPr>
            <w:tcW w:w="2042" w:type="dxa"/>
          </w:tcPr>
          <w:p w:rsidR="00A84EA8" w:rsidRPr="00C04CCC" w:rsidRDefault="00A84EA8" w:rsidP="00A84EA8">
            <w:pPr>
              <w:jc w:val="center"/>
            </w:pPr>
          </w:p>
        </w:tc>
      </w:tr>
    </w:tbl>
    <w:p w:rsidR="00A84EA8" w:rsidRDefault="00A84EA8" w:rsidP="00A84EA8">
      <w:pPr>
        <w:ind w:left="357"/>
        <w:jc w:val="center"/>
      </w:pPr>
    </w:p>
    <w:p w:rsidR="00A84EA8" w:rsidRDefault="00A84EA8" w:rsidP="00A84EA8">
      <w:pPr>
        <w:ind w:left="357"/>
        <w:jc w:val="center"/>
      </w:pPr>
    </w:p>
    <w:p w:rsidR="00A84EA8" w:rsidRDefault="00A84EA8" w:rsidP="00A84EA8">
      <w:pPr>
        <w:ind w:left="357"/>
        <w:jc w:val="center"/>
        <w:rPr>
          <w:lang w:val="en-US"/>
        </w:rPr>
      </w:pPr>
    </w:p>
    <w:p w:rsidR="00A84EA8" w:rsidRPr="00A2668E" w:rsidRDefault="00A84EA8" w:rsidP="00A84EA8">
      <w:pPr>
        <w:ind w:left="357"/>
        <w:jc w:val="center"/>
        <w:rPr>
          <w:lang w:val="en-US"/>
        </w:rPr>
      </w:pPr>
    </w:p>
    <w:p w:rsidR="00A84EA8" w:rsidRPr="00A84EA8" w:rsidRDefault="00A84EA8" w:rsidP="00A84EA8">
      <w:pPr>
        <w:ind w:left="357"/>
        <w:jc w:val="center"/>
        <w:rPr>
          <w:b/>
          <w:sz w:val="28"/>
          <w:szCs w:val="28"/>
          <w:lang w:val="en-US"/>
        </w:rPr>
      </w:pPr>
      <w:r w:rsidRPr="00A84EA8">
        <w:rPr>
          <w:b/>
          <w:sz w:val="28"/>
          <w:szCs w:val="28"/>
        </w:rPr>
        <w:t>График учебного процесса</w:t>
      </w:r>
    </w:p>
    <w:p w:rsidR="00A84EA8" w:rsidRPr="00A2668E" w:rsidRDefault="00A84EA8" w:rsidP="00A84EA8">
      <w:pPr>
        <w:ind w:left="357"/>
        <w:jc w:val="center"/>
        <w:rPr>
          <w:b/>
          <w:lang w:val="en-US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5"/>
        <w:gridCol w:w="1861"/>
        <w:gridCol w:w="1469"/>
        <w:gridCol w:w="1310"/>
        <w:gridCol w:w="1317"/>
        <w:gridCol w:w="1347"/>
        <w:gridCol w:w="1641"/>
      </w:tblGrid>
      <w:tr w:rsidR="00A84EA8" w:rsidRPr="00C04CCC" w:rsidTr="00565B66">
        <w:trPr>
          <w:trHeight w:val="379"/>
        </w:trPr>
        <w:tc>
          <w:tcPr>
            <w:tcW w:w="955" w:type="dxa"/>
            <w:vMerge w:val="restart"/>
          </w:tcPr>
          <w:p w:rsidR="00A84EA8" w:rsidRPr="00C04CCC" w:rsidRDefault="00A84EA8" w:rsidP="00A84EA8">
            <w:pPr>
              <w:jc w:val="center"/>
              <w:rPr>
                <w:b/>
              </w:rPr>
            </w:pPr>
            <w:r w:rsidRPr="00C04CCC">
              <w:rPr>
                <w:b/>
              </w:rPr>
              <w:t>Курс</w:t>
            </w:r>
          </w:p>
        </w:tc>
        <w:tc>
          <w:tcPr>
            <w:tcW w:w="1861" w:type="dxa"/>
            <w:vMerge w:val="restart"/>
          </w:tcPr>
          <w:p w:rsidR="00A84EA8" w:rsidRPr="00C04CCC" w:rsidRDefault="00A84EA8" w:rsidP="00A84EA8">
            <w:pPr>
              <w:jc w:val="center"/>
              <w:rPr>
                <w:b/>
              </w:rPr>
            </w:pPr>
            <w:r w:rsidRPr="00C04CCC">
              <w:rPr>
                <w:b/>
              </w:rPr>
              <w:t>семестр</w:t>
            </w:r>
          </w:p>
        </w:tc>
        <w:tc>
          <w:tcPr>
            <w:tcW w:w="7084" w:type="dxa"/>
            <w:gridSpan w:val="5"/>
          </w:tcPr>
          <w:p w:rsidR="00A84EA8" w:rsidRPr="00C04CCC" w:rsidRDefault="00A84EA8" w:rsidP="00A84EA8">
            <w:pPr>
              <w:jc w:val="center"/>
              <w:rPr>
                <w:b/>
              </w:rPr>
            </w:pPr>
            <w:r w:rsidRPr="00C04CCC">
              <w:rPr>
                <w:b/>
              </w:rPr>
              <w:t>Дата</w:t>
            </w:r>
          </w:p>
        </w:tc>
      </w:tr>
      <w:tr w:rsidR="00A84EA8" w:rsidRPr="00C04CCC" w:rsidTr="00565B66">
        <w:trPr>
          <w:trHeight w:val="202"/>
        </w:trPr>
        <w:tc>
          <w:tcPr>
            <w:tcW w:w="955" w:type="dxa"/>
            <w:vMerge/>
          </w:tcPr>
          <w:p w:rsidR="00A84EA8" w:rsidRPr="00C04CCC" w:rsidRDefault="00A84EA8" w:rsidP="00A84EA8">
            <w:pPr>
              <w:jc w:val="center"/>
              <w:rPr>
                <w:b/>
              </w:rPr>
            </w:pPr>
          </w:p>
        </w:tc>
        <w:tc>
          <w:tcPr>
            <w:tcW w:w="1861" w:type="dxa"/>
            <w:vMerge/>
          </w:tcPr>
          <w:p w:rsidR="00A84EA8" w:rsidRPr="00C04CCC" w:rsidRDefault="00A84EA8" w:rsidP="00A84EA8">
            <w:pPr>
              <w:jc w:val="center"/>
              <w:rPr>
                <w:b/>
              </w:rPr>
            </w:pPr>
          </w:p>
        </w:tc>
        <w:tc>
          <w:tcPr>
            <w:tcW w:w="2779" w:type="dxa"/>
            <w:gridSpan w:val="2"/>
          </w:tcPr>
          <w:p w:rsidR="00A84EA8" w:rsidRPr="00C04CCC" w:rsidRDefault="00A84EA8" w:rsidP="00A84EA8">
            <w:pPr>
              <w:jc w:val="center"/>
              <w:rPr>
                <w:b/>
              </w:rPr>
            </w:pPr>
            <w:r w:rsidRPr="00C04CCC">
              <w:rPr>
                <w:b/>
              </w:rPr>
              <w:t>Семестр</w:t>
            </w:r>
          </w:p>
        </w:tc>
        <w:tc>
          <w:tcPr>
            <w:tcW w:w="1317" w:type="dxa"/>
            <w:vMerge w:val="restart"/>
          </w:tcPr>
          <w:p w:rsidR="00A84EA8" w:rsidRPr="00C04CCC" w:rsidRDefault="00A84EA8" w:rsidP="00A84EA8">
            <w:pPr>
              <w:jc w:val="center"/>
              <w:rPr>
                <w:b/>
              </w:rPr>
            </w:pPr>
            <w:r w:rsidRPr="00C04CCC">
              <w:rPr>
                <w:b/>
              </w:rPr>
              <w:t>Сессия</w:t>
            </w:r>
          </w:p>
        </w:tc>
        <w:tc>
          <w:tcPr>
            <w:tcW w:w="1347" w:type="dxa"/>
            <w:vMerge w:val="restart"/>
          </w:tcPr>
          <w:p w:rsidR="00A84EA8" w:rsidRPr="00C04CCC" w:rsidRDefault="00A84EA8" w:rsidP="00A84EA8">
            <w:pPr>
              <w:jc w:val="center"/>
              <w:rPr>
                <w:b/>
              </w:rPr>
            </w:pPr>
            <w:r w:rsidRPr="00C04CCC">
              <w:rPr>
                <w:b/>
              </w:rPr>
              <w:t>Практика</w:t>
            </w:r>
          </w:p>
        </w:tc>
        <w:tc>
          <w:tcPr>
            <w:tcW w:w="1641" w:type="dxa"/>
            <w:vMerge w:val="restart"/>
          </w:tcPr>
          <w:p w:rsidR="00A84EA8" w:rsidRPr="00C04CCC" w:rsidRDefault="00A84EA8" w:rsidP="00A84EA8">
            <w:pPr>
              <w:jc w:val="center"/>
              <w:rPr>
                <w:b/>
              </w:rPr>
            </w:pPr>
            <w:r w:rsidRPr="00C04CCC">
              <w:rPr>
                <w:b/>
              </w:rPr>
              <w:t>Каникулы</w:t>
            </w:r>
          </w:p>
        </w:tc>
      </w:tr>
      <w:tr w:rsidR="00A84EA8" w:rsidRPr="00C04CCC" w:rsidTr="00565B66">
        <w:trPr>
          <w:trHeight w:val="202"/>
        </w:trPr>
        <w:tc>
          <w:tcPr>
            <w:tcW w:w="955" w:type="dxa"/>
            <w:vMerge/>
          </w:tcPr>
          <w:p w:rsidR="00A84EA8" w:rsidRPr="00C04CCC" w:rsidRDefault="00A84EA8" w:rsidP="00A84EA8">
            <w:pPr>
              <w:jc w:val="center"/>
            </w:pPr>
          </w:p>
        </w:tc>
        <w:tc>
          <w:tcPr>
            <w:tcW w:w="1861" w:type="dxa"/>
            <w:vMerge/>
          </w:tcPr>
          <w:p w:rsidR="00A84EA8" w:rsidRPr="00C04CCC" w:rsidRDefault="00A84EA8" w:rsidP="00A84EA8">
            <w:pPr>
              <w:jc w:val="center"/>
            </w:pPr>
          </w:p>
        </w:tc>
        <w:tc>
          <w:tcPr>
            <w:tcW w:w="1469" w:type="dxa"/>
          </w:tcPr>
          <w:p w:rsidR="00A84EA8" w:rsidRPr="00C04CCC" w:rsidRDefault="00A84EA8" w:rsidP="00A84EA8">
            <w:pPr>
              <w:jc w:val="center"/>
            </w:pPr>
            <w:r w:rsidRPr="00C04CCC">
              <w:t>Начало</w:t>
            </w:r>
          </w:p>
        </w:tc>
        <w:tc>
          <w:tcPr>
            <w:tcW w:w="1310" w:type="dxa"/>
          </w:tcPr>
          <w:p w:rsidR="00A84EA8" w:rsidRPr="00C04CCC" w:rsidRDefault="00A84EA8" w:rsidP="00A84EA8">
            <w:pPr>
              <w:jc w:val="center"/>
            </w:pPr>
            <w:r w:rsidRPr="00C04CCC">
              <w:t>Конец</w:t>
            </w:r>
          </w:p>
        </w:tc>
        <w:tc>
          <w:tcPr>
            <w:tcW w:w="1317" w:type="dxa"/>
            <w:vMerge/>
          </w:tcPr>
          <w:p w:rsidR="00A84EA8" w:rsidRPr="00C04CCC" w:rsidRDefault="00A84EA8" w:rsidP="00A84EA8">
            <w:pPr>
              <w:jc w:val="center"/>
            </w:pPr>
          </w:p>
        </w:tc>
        <w:tc>
          <w:tcPr>
            <w:tcW w:w="1347" w:type="dxa"/>
            <w:vMerge/>
          </w:tcPr>
          <w:p w:rsidR="00A84EA8" w:rsidRPr="00C04CCC" w:rsidRDefault="00A84EA8" w:rsidP="00A84EA8">
            <w:pPr>
              <w:jc w:val="center"/>
            </w:pPr>
          </w:p>
        </w:tc>
        <w:tc>
          <w:tcPr>
            <w:tcW w:w="1641" w:type="dxa"/>
            <w:vMerge/>
          </w:tcPr>
          <w:p w:rsidR="00A84EA8" w:rsidRPr="00C04CCC" w:rsidRDefault="00A84EA8" w:rsidP="00A84EA8">
            <w:pPr>
              <w:jc w:val="center"/>
            </w:pPr>
          </w:p>
        </w:tc>
      </w:tr>
      <w:tr w:rsidR="00A84EA8" w:rsidRPr="00C04CCC" w:rsidTr="00C41C40">
        <w:trPr>
          <w:trHeight w:val="447"/>
        </w:trPr>
        <w:tc>
          <w:tcPr>
            <w:tcW w:w="955" w:type="dxa"/>
          </w:tcPr>
          <w:p w:rsidR="00A84EA8" w:rsidRPr="00C04CCC" w:rsidRDefault="00A84EA8" w:rsidP="00A84EA8">
            <w:pPr>
              <w:jc w:val="center"/>
            </w:pPr>
          </w:p>
        </w:tc>
        <w:tc>
          <w:tcPr>
            <w:tcW w:w="1861" w:type="dxa"/>
          </w:tcPr>
          <w:p w:rsidR="00A84EA8" w:rsidRPr="00A2668E" w:rsidRDefault="00A84EA8" w:rsidP="00A84EA8">
            <w:pPr>
              <w:jc w:val="center"/>
              <w:rPr>
                <w:lang w:val="en-US"/>
              </w:rPr>
            </w:pPr>
          </w:p>
        </w:tc>
        <w:tc>
          <w:tcPr>
            <w:tcW w:w="1469" w:type="dxa"/>
          </w:tcPr>
          <w:p w:rsidR="00E92ACA" w:rsidRPr="00C04CCC" w:rsidRDefault="00E92ACA" w:rsidP="00A84EA8">
            <w:pPr>
              <w:jc w:val="center"/>
            </w:pPr>
          </w:p>
        </w:tc>
        <w:tc>
          <w:tcPr>
            <w:tcW w:w="1310" w:type="dxa"/>
          </w:tcPr>
          <w:p w:rsidR="00E92ACA" w:rsidRPr="00C04CCC" w:rsidRDefault="00E92ACA" w:rsidP="00A84EA8">
            <w:pPr>
              <w:jc w:val="center"/>
            </w:pPr>
          </w:p>
        </w:tc>
        <w:tc>
          <w:tcPr>
            <w:tcW w:w="1317" w:type="dxa"/>
          </w:tcPr>
          <w:p w:rsidR="00A84EA8" w:rsidRPr="00C04CCC" w:rsidRDefault="00A84EA8" w:rsidP="00A84EA8">
            <w:pPr>
              <w:jc w:val="center"/>
            </w:pPr>
          </w:p>
        </w:tc>
        <w:tc>
          <w:tcPr>
            <w:tcW w:w="1347" w:type="dxa"/>
          </w:tcPr>
          <w:p w:rsidR="00A84EA8" w:rsidRPr="00C04CCC" w:rsidRDefault="00A84EA8" w:rsidP="00A84EA8">
            <w:pPr>
              <w:jc w:val="center"/>
            </w:pPr>
          </w:p>
        </w:tc>
        <w:tc>
          <w:tcPr>
            <w:tcW w:w="1641" w:type="dxa"/>
          </w:tcPr>
          <w:p w:rsidR="00A84EA8" w:rsidRPr="00C04CCC" w:rsidRDefault="00A84EA8" w:rsidP="00A84EA8">
            <w:pPr>
              <w:jc w:val="center"/>
            </w:pPr>
          </w:p>
        </w:tc>
      </w:tr>
    </w:tbl>
    <w:p w:rsidR="0015196C" w:rsidRDefault="0015196C" w:rsidP="00AF6FBA">
      <w:pPr>
        <w:ind w:left="360"/>
        <w:jc w:val="center"/>
        <w:rPr>
          <w:b/>
          <w:sz w:val="28"/>
          <w:szCs w:val="28"/>
        </w:rPr>
      </w:pPr>
    </w:p>
    <w:p w:rsidR="0015196C" w:rsidRDefault="0015196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F6FBA" w:rsidRPr="00C41C40" w:rsidRDefault="00AF6FBA" w:rsidP="00C41C40">
      <w:pPr>
        <w:numPr>
          <w:ilvl w:val="0"/>
          <w:numId w:val="2"/>
        </w:numPr>
        <w:jc w:val="center"/>
        <w:rPr>
          <w:b/>
          <w:sz w:val="28"/>
          <w:szCs w:val="28"/>
        </w:rPr>
      </w:pPr>
      <w:r w:rsidRPr="00C41C40">
        <w:rPr>
          <w:b/>
          <w:sz w:val="28"/>
          <w:szCs w:val="28"/>
        </w:rPr>
        <w:lastRenderedPageBreak/>
        <w:t>Собрания в группе</w:t>
      </w:r>
    </w:p>
    <w:p w:rsidR="00AF6FBA" w:rsidRPr="00AF6FBA" w:rsidRDefault="00AF6FBA" w:rsidP="00AF6FBA">
      <w:pPr>
        <w:ind w:left="360"/>
        <w:rPr>
          <w:b/>
          <w:sz w:val="28"/>
          <w:szCs w:val="28"/>
        </w:rPr>
      </w:pPr>
    </w:p>
    <w:tbl>
      <w:tblPr>
        <w:tblW w:w="10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1"/>
        <w:gridCol w:w="3396"/>
        <w:gridCol w:w="1849"/>
        <w:gridCol w:w="1790"/>
        <w:gridCol w:w="1644"/>
      </w:tblGrid>
      <w:tr w:rsidR="00990026" w:rsidTr="00565B66">
        <w:trPr>
          <w:trHeight w:val="978"/>
        </w:trPr>
        <w:tc>
          <w:tcPr>
            <w:tcW w:w="1401" w:type="dxa"/>
          </w:tcPr>
          <w:p w:rsidR="00AF6FBA" w:rsidRPr="00AF6FBA" w:rsidRDefault="00AF6FBA" w:rsidP="00AF6F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проведения</w:t>
            </w:r>
          </w:p>
        </w:tc>
        <w:tc>
          <w:tcPr>
            <w:tcW w:w="3396" w:type="dxa"/>
          </w:tcPr>
          <w:p w:rsidR="00AF6FBA" w:rsidRPr="00AF6FBA" w:rsidRDefault="00CE7BE5" w:rsidP="00AF6F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Вопросы</w:t>
            </w:r>
            <w:r w:rsidR="00AF6FBA">
              <w:rPr>
                <w:sz w:val="24"/>
                <w:szCs w:val="24"/>
              </w:rPr>
              <w:t xml:space="preserve"> для обсуждения</w:t>
            </w:r>
          </w:p>
          <w:p w:rsidR="00AF6FBA" w:rsidRPr="00AF6FBA" w:rsidRDefault="00AF6FBA" w:rsidP="00AF6F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AF6FBA" w:rsidRPr="00AF6FBA" w:rsidRDefault="00AF6FBA" w:rsidP="00AF6F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Отсутствовали</w:t>
            </w:r>
          </w:p>
          <w:p w:rsidR="00AF6FBA" w:rsidRPr="00AF6FBA" w:rsidRDefault="00AF6FBA" w:rsidP="00AF6F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AF6FBA" w:rsidRPr="00AF6FBA" w:rsidRDefault="00AF6FBA" w:rsidP="00AF6F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Приняли решения</w:t>
            </w:r>
          </w:p>
          <w:p w:rsidR="00AF6FBA" w:rsidRPr="00AF6FBA" w:rsidRDefault="00AF6FBA" w:rsidP="00AF6F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002008" w:rsidRDefault="00AF6FBA" w:rsidP="00AF6F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Отметки </w:t>
            </w:r>
          </w:p>
          <w:p w:rsidR="00AF6FBA" w:rsidRDefault="00AF6FBA" w:rsidP="00AF6F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 выполнении</w:t>
            </w:r>
          </w:p>
          <w:p w:rsidR="008E2527" w:rsidRDefault="008E2527" w:rsidP="00AF6FBA">
            <w:pPr>
              <w:jc w:val="center"/>
              <w:rPr>
                <w:sz w:val="24"/>
                <w:szCs w:val="24"/>
              </w:rPr>
            </w:pPr>
          </w:p>
          <w:p w:rsidR="00AF6FBA" w:rsidRPr="00AF6FBA" w:rsidRDefault="008E2527" w:rsidP="008E252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Зав.кафедрой</w:t>
            </w:r>
            <w:proofErr w:type="spellEnd"/>
          </w:p>
        </w:tc>
      </w:tr>
      <w:tr w:rsidR="0048583E" w:rsidTr="00565B66">
        <w:trPr>
          <w:trHeight w:val="1965"/>
        </w:trPr>
        <w:tc>
          <w:tcPr>
            <w:tcW w:w="1401" w:type="dxa"/>
          </w:tcPr>
          <w:p w:rsidR="00AF6FBA" w:rsidRPr="00990026" w:rsidRDefault="00AF6FBA" w:rsidP="00AF6FBA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3396" w:type="dxa"/>
          </w:tcPr>
          <w:p w:rsidR="00AF6FBA" w:rsidRPr="00990026" w:rsidRDefault="00AF6FBA" w:rsidP="008A13B6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AF6FBA" w:rsidRPr="00990026" w:rsidRDefault="00AF6FBA">
            <w:pPr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AF6FBA" w:rsidRPr="00990026" w:rsidRDefault="00AF6FBA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AF6FBA" w:rsidRDefault="00AF6FBA">
            <w:pPr>
              <w:rPr>
                <w:sz w:val="28"/>
                <w:szCs w:val="28"/>
              </w:rPr>
            </w:pPr>
          </w:p>
        </w:tc>
      </w:tr>
    </w:tbl>
    <w:p w:rsidR="00990026" w:rsidRDefault="00990026" w:rsidP="00002008">
      <w:pPr>
        <w:ind w:left="360"/>
        <w:jc w:val="center"/>
        <w:rPr>
          <w:b/>
          <w:sz w:val="28"/>
          <w:szCs w:val="28"/>
        </w:rPr>
      </w:pPr>
    </w:p>
    <w:p w:rsidR="00002008" w:rsidRDefault="00990026" w:rsidP="00C41C40">
      <w:pPr>
        <w:numPr>
          <w:ilvl w:val="0"/>
          <w:numId w:val="2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002008">
        <w:rPr>
          <w:b/>
          <w:sz w:val="28"/>
          <w:szCs w:val="28"/>
        </w:rPr>
        <w:lastRenderedPageBreak/>
        <w:t>Проверка посещаемости занятий студентами</w:t>
      </w:r>
    </w:p>
    <w:p w:rsidR="00002008" w:rsidRPr="00AF6FBA" w:rsidRDefault="00002008" w:rsidP="00002008">
      <w:pPr>
        <w:ind w:left="360"/>
        <w:rPr>
          <w:b/>
          <w:sz w:val="28"/>
          <w:szCs w:val="28"/>
        </w:rPr>
      </w:pPr>
    </w:p>
    <w:tbl>
      <w:tblPr>
        <w:tblW w:w="10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6"/>
        <w:gridCol w:w="2862"/>
        <w:gridCol w:w="2868"/>
        <w:gridCol w:w="3294"/>
      </w:tblGrid>
      <w:tr w:rsidR="00002008" w:rsidTr="00565B66">
        <w:trPr>
          <w:trHeight w:val="978"/>
        </w:trPr>
        <w:tc>
          <w:tcPr>
            <w:tcW w:w="1056" w:type="dxa"/>
          </w:tcPr>
          <w:p w:rsidR="00002008" w:rsidRPr="00AF6FBA" w:rsidRDefault="00002008" w:rsidP="00F445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2862" w:type="dxa"/>
          </w:tcPr>
          <w:p w:rsidR="00002008" w:rsidRPr="00AF6FBA" w:rsidRDefault="00002008" w:rsidP="00F445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Предмет, форма проведения занятия (лекция, семинар, лабораторные и др.)</w:t>
            </w:r>
          </w:p>
          <w:p w:rsidR="00002008" w:rsidRPr="00AF6FBA" w:rsidRDefault="00002008" w:rsidP="00F445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8" w:type="dxa"/>
          </w:tcPr>
          <w:p w:rsidR="00002008" w:rsidRPr="00AF6FBA" w:rsidRDefault="00002008" w:rsidP="00F445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</w:tc>
        <w:tc>
          <w:tcPr>
            <w:tcW w:w="3294" w:type="dxa"/>
          </w:tcPr>
          <w:p w:rsidR="00002008" w:rsidRPr="00AF6FBA" w:rsidRDefault="00002008" w:rsidP="00F445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Отсутствовали без уважительных причин</w:t>
            </w:r>
          </w:p>
        </w:tc>
      </w:tr>
      <w:tr w:rsidR="00C41C40" w:rsidTr="00565B66">
        <w:trPr>
          <w:trHeight w:val="978"/>
        </w:trPr>
        <w:tc>
          <w:tcPr>
            <w:tcW w:w="1056" w:type="dxa"/>
          </w:tcPr>
          <w:p w:rsidR="00C41C40" w:rsidRDefault="00C41C40" w:rsidP="00F445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2" w:type="dxa"/>
          </w:tcPr>
          <w:p w:rsidR="00C41C40" w:rsidRDefault="00C41C40" w:rsidP="00F445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8" w:type="dxa"/>
          </w:tcPr>
          <w:p w:rsidR="00C41C40" w:rsidRDefault="00C41C40" w:rsidP="00F445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</w:tcPr>
          <w:p w:rsidR="00C41C40" w:rsidRDefault="00C41C40" w:rsidP="00F4456D">
            <w:pPr>
              <w:jc w:val="center"/>
              <w:rPr>
                <w:sz w:val="24"/>
                <w:szCs w:val="24"/>
              </w:rPr>
            </w:pPr>
          </w:p>
        </w:tc>
      </w:tr>
    </w:tbl>
    <w:p w:rsidR="00002008" w:rsidRDefault="00002008" w:rsidP="009B1AE0">
      <w:pPr>
        <w:jc w:val="both"/>
        <w:rPr>
          <w:sz w:val="28"/>
          <w:szCs w:val="28"/>
        </w:rPr>
      </w:pPr>
    </w:p>
    <w:p w:rsidR="00002008" w:rsidRDefault="00002008" w:rsidP="00C41C40">
      <w:pPr>
        <w:numPr>
          <w:ilvl w:val="0"/>
          <w:numId w:val="2"/>
        </w:numPr>
        <w:ind w:left="0" w:firstLine="0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Воспитательные воздействия куратора</w:t>
      </w:r>
    </w:p>
    <w:p w:rsidR="00002008" w:rsidRDefault="00002008" w:rsidP="00002008">
      <w:pPr>
        <w:jc w:val="center"/>
        <w:rPr>
          <w:b/>
          <w:sz w:val="28"/>
          <w:szCs w:val="28"/>
        </w:rPr>
      </w:pPr>
    </w:p>
    <w:p w:rsidR="00002008" w:rsidRPr="00C41C40" w:rsidRDefault="00002008" w:rsidP="00C41C40">
      <w:pPr>
        <w:numPr>
          <w:ilvl w:val="1"/>
          <w:numId w:val="2"/>
        </w:numPr>
        <w:ind w:left="0" w:firstLine="0"/>
        <w:jc w:val="center"/>
        <w:rPr>
          <w:sz w:val="28"/>
          <w:szCs w:val="28"/>
        </w:rPr>
      </w:pPr>
      <w:r w:rsidRPr="00C41C40">
        <w:rPr>
          <w:sz w:val="28"/>
          <w:szCs w:val="28"/>
        </w:rPr>
        <w:t>Индивидуальные беседы со студентами</w:t>
      </w:r>
    </w:p>
    <w:p w:rsidR="00002008" w:rsidRDefault="00002008" w:rsidP="00002008">
      <w:pPr>
        <w:jc w:val="center"/>
        <w:rPr>
          <w:sz w:val="28"/>
          <w:szCs w:val="28"/>
        </w:rPr>
      </w:pPr>
    </w:p>
    <w:tbl>
      <w:tblPr>
        <w:tblW w:w="10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5362"/>
        <w:gridCol w:w="3458"/>
      </w:tblGrid>
      <w:tr w:rsidR="00002008" w:rsidTr="00565B66">
        <w:trPr>
          <w:trHeight w:val="540"/>
        </w:trPr>
        <w:tc>
          <w:tcPr>
            <w:tcW w:w="1260" w:type="dxa"/>
          </w:tcPr>
          <w:p w:rsidR="00002008" w:rsidRPr="00F4456D" w:rsidRDefault="00002008" w:rsidP="00002008">
            <w:pPr>
              <w:jc w:val="center"/>
              <w:rPr>
                <w:sz w:val="28"/>
                <w:szCs w:val="28"/>
              </w:rPr>
            </w:pPr>
            <w:r w:rsidRPr="00F4456D">
              <w:rPr>
                <w:sz w:val="28"/>
                <w:szCs w:val="28"/>
              </w:rPr>
              <w:t>Дата</w:t>
            </w:r>
          </w:p>
          <w:p w:rsidR="00002008" w:rsidRPr="00F4456D" w:rsidRDefault="00002008" w:rsidP="00F4456D">
            <w:pPr>
              <w:ind w:left="720"/>
              <w:rPr>
                <w:sz w:val="28"/>
                <w:szCs w:val="28"/>
              </w:rPr>
            </w:pPr>
          </w:p>
        </w:tc>
        <w:tc>
          <w:tcPr>
            <w:tcW w:w="5362" w:type="dxa"/>
          </w:tcPr>
          <w:p w:rsidR="00002008" w:rsidRPr="00F4456D" w:rsidRDefault="00F4456D" w:rsidP="00F4456D">
            <w:pPr>
              <w:jc w:val="center"/>
              <w:rPr>
                <w:sz w:val="28"/>
                <w:szCs w:val="28"/>
              </w:rPr>
            </w:pPr>
            <w:r w:rsidRPr="00F4456D">
              <w:rPr>
                <w:sz w:val="28"/>
                <w:szCs w:val="28"/>
              </w:rPr>
              <w:t>Тема беседы</w:t>
            </w:r>
          </w:p>
        </w:tc>
        <w:tc>
          <w:tcPr>
            <w:tcW w:w="3458" w:type="dxa"/>
          </w:tcPr>
          <w:p w:rsidR="00002008" w:rsidRPr="00F4456D" w:rsidRDefault="00F4456D" w:rsidP="00F4456D">
            <w:pPr>
              <w:rPr>
                <w:sz w:val="28"/>
                <w:szCs w:val="28"/>
              </w:rPr>
            </w:pPr>
            <w:r w:rsidRPr="00F4456D">
              <w:rPr>
                <w:sz w:val="28"/>
                <w:szCs w:val="28"/>
              </w:rPr>
              <w:t>Фамилия, имя студента</w:t>
            </w:r>
          </w:p>
        </w:tc>
      </w:tr>
      <w:tr w:rsidR="00F4456D" w:rsidTr="00565B66">
        <w:trPr>
          <w:trHeight w:val="540"/>
        </w:trPr>
        <w:tc>
          <w:tcPr>
            <w:tcW w:w="1260" w:type="dxa"/>
          </w:tcPr>
          <w:p w:rsidR="00F4456D" w:rsidRPr="00990026" w:rsidRDefault="00F4456D" w:rsidP="000020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62" w:type="dxa"/>
          </w:tcPr>
          <w:p w:rsidR="00F4456D" w:rsidRPr="00990026" w:rsidRDefault="00F4456D" w:rsidP="002B5728">
            <w:pPr>
              <w:rPr>
                <w:sz w:val="24"/>
                <w:szCs w:val="24"/>
              </w:rPr>
            </w:pPr>
          </w:p>
        </w:tc>
        <w:tc>
          <w:tcPr>
            <w:tcW w:w="3458" w:type="dxa"/>
          </w:tcPr>
          <w:p w:rsidR="00F4456D" w:rsidRPr="00990026" w:rsidRDefault="00F4456D" w:rsidP="00F4456D">
            <w:pPr>
              <w:rPr>
                <w:sz w:val="24"/>
                <w:szCs w:val="24"/>
              </w:rPr>
            </w:pPr>
          </w:p>
        </w:tc>
      </w:tr>
    </w:tbl>
    <w:p w:rsidR="00002008" w:rsidRPr="00002008" w:rsidRDefault="00002008" w:rsidP="00002008">
      <w:pPr>
        <w:jc w:val="center"/>
        <w:rPr>
          <w:sz w:val="28"/>
          <w:szCs w:val="28"/>
        </w:rPr>
      </w:pPr>
    </w:p>
    <w:p w:rsidR="009B1AE0" w:rsidRPr="009B1AE0" w:rsidRDefault="009B1AE0" w:rsidP="009B1AE0">
      <w:pPr>
        <w:jc w:val="both"/>
        <w:rPr>
          <w:sz w:val="28"/>
          <w:szCs w:val="28"/>
        </w:rPr>
      </w:pPr>
    </w:p>
    <w:p w:rsidR="009B1AE0" w:rsidRDefault="006D7694" w:rsidP="00C41C40">
      <w:pPr>
        <w:numPr>
          <w:ilvl w:val="1"/>
          <w:numId w:val="2"/>
        </w:numPr>
        <w:ind w:left="0" w:firstLine="0"/>
        <w:jc w:val="center"/>
        <w:rPr>
          <w:sz w:val="28"/>
          <w:szCs w:val="28"/>
        </w:rPr>
      </w:pPr>
      <w:r>
        <w:br w:type="page"/>
      </w:r>
      <w:r w:rsidRPr="006D7694">
        <w:rPr>
          <w:sz w:val="28"/>
          <w:szCs w:val="28"/>
        </w:rPr>
        <w:lastRenderedPageBreak/>
        <w:t>Обсуж</w:t>
      </w:r>
      <w:r w:rsidR="00EF025D">
        <w:rPr>
          <w:sz w:val="28"/>
          <w:szCs w:val="28"/>
        </w:rPr>
        <w:t>д</w:t>
      </w:r>
      <w:r w:rsidRPr="006D7694">
        <w:rPr>
          <w:sz w:val="28"/>
          <w:szCs w:val="28"/>
        </w:rPr>
        <w:t xml:space="preserve">ение проступков студентов на заседаниях </w:t>
      </w:r>
      <w:r w:rsidR="00C7606F">
        <w:rPr>
          <w:sz w:val="28"/>
          <w:szCs w:val="28"/>
        </w:rPr>
        <w:t>КИТП</w:t>
      </w:r>
    </w:p>
    <w:p w:rsidR="006D7694" w:rsidRDefault="006D7694" w:rsidP="006D7694">
      <w:pPr>
        <w:jc w:val="center"/>
        <w:rPr>
          <w:sz w:val="28"/>
          <w:szCs w:val="28"/>
        </w:rPr>
      </w:pPr>
    </w:p>
    <w:tbl>
      <w:tblPr>
        <w:tblW w:w="10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2513"/>
        <w:gridCol w:w="2940"/>
        <w:gridCol w:w="3367"/>
      </w:tblGrid>
      <w:tr w:rsidR="006D7694" w:rsidTr="00565B66">
        <w:trPr>
          <w:trHeight w:val="54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94" w:rsidRDefault="006D7694" w:rsidP="006D7694">
            <w:pPr>
              <w:ind w:lef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94" w:rsidRDefault="006D7694" w:rsidP="006D76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протокола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94" w:rsidRDefault="006D7694" w:rsidP="006D76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Причина обсуждения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94" w:rsidRDefault="006D7694" w:rsidP="006D76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 кафедры</w:t>
            </w:r>
          </w:p>
        </w:tc>
      </w:tr>
      <w:tr w:rsidR="006D7694" w:rsidRPr="00DE38BE" w:rsidTr="00C41C40">
        <w:trPr>
          <w:trHeight w:val="77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94" w:rsidRDefault="006D7694" w:rsidP="006D7694">
            <w:pPr>
              <w:ind w:left="-108"/>
              <w:jc w:val="center"/>
              <w:rPr>
                <w:sz w:val="28"/>
                <w:szCs w:val="28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94" w:rsidRDefault="006D7694" w:rsidP="006D76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94" w:rsidRDefault="006D7694" w:rsidP="006D76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94" w:rsidRDefault="006D7694" w:rsidP="006D7694">
            <w:pPr>
              <w:jc w:val="center"/>
              <w:rPr>
                <w:sz w:val="28"/>
                <w:szCs w:val="28"/>
              </w:rPr>
            </w:pPr>
          </w:p>
        </w:tc>
      </w:tr>
    </w:tbl>
    <w:p w:rsidR="006D7694" w:rsidRDefault="006D7694" w:rsidP="006D7694">
      <w:pPr>
        <w:rPr>
          <w:sz w:val="28"/>
          <w:szCs w:val="28"/>
        </w:rPr>
      </w:pPr>
    </w:p>
    <w:p w:rsidR="006D7694" w:rsidRDefault="006D7694" w:rsidP="00C41C40">
      <w:pPr>
        <w:numPr>
          <w:ilvl w:val="1"/>
          <w:numId w:val="2"/>
        </w:num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Работа с родителями студентов (родственниками):</w:t>
      </w:r>
    </w:p>
    <w:p w:rsidR="00DE38BE" w:rsidRDefault="00DE38BE" w:rsidP="00DE38BE">
      <w:pPr>
        <w:rPr>
          <w:sz w:val="28"/>
          <w:szCs w:val="28"/>
        </w:rPr>
      </w:pPr>
    </w:p>
    <w:p w:rsidR="00DE38BE" w:rsidRDefault="006D7694" w:rsidP="00CE7BE5">
      <w:pPr>
        <w:numPr>
          <w:ilvl w:val="2"/>
          <w:numId w:val="2"/>
        </w:numPr>
        <w:tabs>
          <w:tab w:val="left" w:pos="1440"/>
          <w:tab w:val="left" w:pos="5670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Письма с уведомлениями из деканата отправлены родителям (родственникам) следующих студентов:</w:t>
      </w:r>
    </w:p>
    <w:p w:rsidR="00DE38BE" w:rsidRPr="00DE38BE" w:rsidRDefault="00CE7BE5" w:rsidP="00DE38BE">
      <w:pPr>
        <w:tabs>
          <w:tab w:val="left" w:pos="9923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-работа с родителями(письма)-</w:t>
      </w:r>
      <w:r w:rsidR="00DE38BE">
        <w:rPr>
          <w:sz w:val="28"/>
          <w:szCs w:val="28"/>
          <w:u w:val="single"/>
        </w:rPr>
        <w:tab/>
      </w:r>
    </w:p>
    <w:p w:rsidR="00DE38BE" w:rsidRPr="00DE38BE" w:rsidRDefault="00DE38BE" w:rsidP="00DE38BE">
      <w:pPr>
        <w:tabs>
          <w:tab w:val="left" w:pos="1440"/>
          <w:tab w:val="left" w:pos="5670"/>
        </w:tabs>
        <w:ind w:left="720"/>
        <w:rPr>
          <w:sz w:val="28"/>
          <w:szCs w:val="28"/>
        </w:rPr>
      </w:pPr>
    </w:p>
    <w:p w:rsidR="006D7694" w:rsidRDefault="006D7694" w:rsidP="00CE7BE5">
      <w:pPr>
        <w:numPr>
          <w:ilvl w:val="2"/>
          <w:numId w:val="2"/>
        </w:numPr>
        <w:tabs>
          <w:tab w:val="left" w:pos="1440"/>
          <w:tab w:val="left" w:pos="5670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Личные встречи состоялись с родителями студентов:</w:t>
      </w:r>
    </w:p>
    <w:p w:rsidR="00DE38BE" w:rsidRPr="00DE38BE" w:rsidRDefault="00CE7BE5" w:rsidP="00DE38BE">
      <w:pPr>
        <w:tabs>
          <w:tab w:val="left" w:pos="9923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-работа с родителями(встречи)-</w:t>
      </w:r>
      <w:r w:rsidR="00DE38BE">
        <w:rPr>
          <w:sz w:val="28"/>
          <w:szCs w:val="28"/>
          <w:u w:val="single"/>
        </w:rPr>
        <w:tab/>
      </w:r>
    </w:p>
    <w:p w:rsidR="00DE38BE" w:rsidRDefault="00DE38BE" w:rsidP="00DE38BE">
      <w:pPr>
        <w:pStyle w:val="a7"/>
        <w:rPr>
          <w:sz w:val="28"/>
          <w:szCs w:val="28"/>
        </w:rPr>
      </w:pPr>
    </w:p>
    <w:p w:rsidR="00DE38BE" w:rsidRPr="00CE7BE5" w:rsidRDefault="006D7694" w:rsidP="00DE38BE">
      <w:pPr>
        <w:numPr>
          <w:ilvl w:val="1"/>
          <w:numId w:val="2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Совместно с деканатом факультета и ректоратом решался вопрос об отчислении за неуспеваемость и (или) пропуски занятий студентов:</w:t>
      </w:r>
    </w:p>
    <w:p w:rsidR="00DE38BE" w:rsidRPr="00DE38BE" w:rsidRDefault="00CE7BE5" w:rsidP="00DE38BE">
      <w:pPr>
        <w:tabs>
          <w:tab w:val="left" w:pos="9923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-работа с </w:t>
      </w:r>
      <w:proofErr w:type="gramStart"/>
      <w:r>
        <w:rPr>
          <w:sz w:val="28"/>
          <w:szCs w:val="28"/>
          <w:u w:val="single"/>
        </w:rPr>
        <w:t>родителями(</w:t>
      </w:r>
      <w:proofErr w:type="gramEnd"/>
      <w:r>
        <w:rPr>
          <w:sz w:val="28"/>
          <w:szCs w:val="28"/>
          <w:u w:val="single"/>
        </w:rPr>
        <w:t>вопрос об отчислении)-</w:t>
      </w:r>
      <w:r w:rsidR="00DE38BE">
        <w:rPr>
          <w:sz w:val="28"/>
          <w:szCs w:val="28"/>
          <w:u w:val="single"/>
        </w:rPr>
        <w:tab/>
      </w:r>
    </w:p>
    <w:p w:rsidR="006D7694" w:rsidRDefault="006D7694" w:rsidP="006D7694">
      <w:pPr>
        <w:rPr>
          <w:sz w:val="28"/>
          <w:szCs w:val="28"/>
        </w:rPr>
      </w:pPr>
    </w:p>
    <w:p w:rsidR="000C3751" w:rsidRPr="00CE7BE5" w:rsidRDefault="006D7694" w:rsidP="006D7694">
      <w:pPr>
        <w:numPr>
          <w:ilvl w:val="1"/>
          <w:numId w:val="2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Посещения студенческого общежития:</w:t>
      </w:r>
    </w:p>
    <w:tbl>
      <w:tblPr>
        <w:tblW w:w="10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2940"/>
        <w:gridCol w:w="2460"/>
        <w:gridCol w:w="3600"/>
      </w:tblGrid>
      <w:tr w:rsidR="000C3751" w:rsidTr="00236F05">
        <w:trPr>
          <w:trHeight w:val="74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51" w:rsidRDefault="000C3751" w:rsidP="000C3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51" w:rsidRDefault="000C3751" w:rsidP="000C3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Причина посещения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51" w:rsidRDefault="000C3751" w:rsidP="000C3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общежития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51" w:rsidRDefault="00A84EA8" w:rsidP="00236F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  <w:r w:rsidR="000C3751">
              <w:rPr>
                <w:sz w:val="28"/>
                <w:szCs w:val="28"/>
              </w:rPr>
              <w:t xml:space="preserve"> комнат, посещенных куратором</w:t>
            </w:r>
          </w:p>
        </w:tc>
      </w:tr>
      <w:tr w:rsidR="000C3751" w:rsidTr="00236F05">
        <w:trPr>
          <w:trHeight w:val="57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51" w:rsidRPr="00AE2FB4" w:rsidRDefault="000C3751" w:rsidP="000C3751">
            <w:pPr>
              <w:rPr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51" w:rsidRPr="00AE2FB4" w:rsidRDefault="000C3751" w:rsidP="000C37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51" w:rsidRPr="00AE2FB4" w:rsidRDefault="000C3751" w:rsidP="000C37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51" w:rsidRPr="00AE2FB4" w:rsidRDefault="000C3751" w:rsidP="000C3751">
            <w:pPr>
              <w:jc w:val="center"/>
              <w:rPr>
                <w:sz w:val="24"/>
                <w:szCs w:val="24"/>
              </w:rPr>
            </w:pPr>
          </w:p>
        </w:tc>
      </w:tr>
    </w:tbl>
    <w:p w:rsidR="00236F05" w:rsidRDefault="00236F05" w:rsidP="006D7694">
      <w:pPr>
        <w:rPr>
          <w:sz w:val="28"/>
          <w:szCs w:val="28"/>
        </w:rPr>
      </w:pPr>
    </w:p>
    <w:p w:rsidR="00236F05" w:rsidRDefault="00236F0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C3751" w:rsidRDefault="000C3751" w:rsidP="00236F05">
      <w:pPr>
        <w:numPr>
          <w:ilvl w:val="0"/>
          <w:numId w:val="2"/>
        </w:numPr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Достижения студентов (личные и групповые)</w:t>
      </w:r>
    </w:p>
    <w:p w:rsidR="000C3751" w:rsidRDefault="000C3751" w:rsidP="000C3751">
      <w:pPr>
        <w:rPr>
          <w:b/>
          <w:sz w:val="28"/>
          <w:szCs w:val="28"/>
        </w:rPr>
      </w:pPr>
    </w:p>
    <w:p w:rsidR="000C3751" w:rsidRPr="00236F05" w:rsidRDefault="000C3751" w:rsidP="000C3751">
      <w:pPr>
        <w:numPr>
          <w:ilvl w:val="1"/>
          <w:numId w:val="2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Участие в научно-исследовательской работе (ФИО студента, ФИО руководителя и тема работы):</w:t>
      </w:r>
    </w:p>
    <w:p w:rsidR="00A84EA8" w:rsidRDefault="00A84EA8" w:rsidP="000C3751">
      <w:pPr>
        <w:rPr>
          <w:sz w:val="28"/>
          <w:szCs w:val="28"/>
        </w:rPr>
      </w:pPr>
    </w:p>
    <w:p w:rsidR="00236F05" w:rsidRPr="00236F05" w:rsidRDefault="00CE7BE5" w:rsidP="00236F05">
      <w:pPr>
        <w:tabs>
          <w:tab w:val="left" w:pos="9923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-участие в научно исследовательской-</w:t>
      </w:r>
      <w:r w:rsidR="00236F05">
        <w:rPr>
          <w:sz w:val="28"/>
          <w:szCs w:val="28"/>
          <w:u w:val="single"/>
        </w:rPr>
        <w:tab/>
      </w:r>
    </w:p>
    <w:p w:rsidR="000C3751" w:rsidRDefault="000C3751" w:rsidP="00236F05">
      <w:pPr>
        <w:numPr>
          <w:ilvl w:val="1"/>
          <w:numId w:val="2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Участие в художественной самодеятельности:</w:t>
      </w:r>
    </w:p>
    <w:p w:rsidR="00A84EA8" w:rsidRDefault="00A84EA8" w:rsidP="000C3751">
      <w:pPr>
        <w:rPr>
          <w:sz w:val="28"/>
          <w:szCs w:val="28"/>
        </w:rPr>
      </w:pPr>
    </w:p>
    <w:p w:rsidR="00236F05" w:rsidRPr="00236F05" w:rsidRDefault="00CE7BE5" w:rsidP="00236F05">
      <w:pPr>
        <w:tabs>
          <w:tab w:val="left" w:pos="9923"/>
        </w:tabs>
        <w:ind w:left="6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-участие в художественной-</w:t>
      </w:r>
      <w:r w:rsidR="00236F05">
        <w:rPr>
          <w:sz w:val="28"/>
          <w:szCs w:val="28"/>
          <w:u w:val="single"/>
        </w:rPr>
        <w:tab/>
      </w:r>
    </w:p>
    <w:p w:rsidR="000C3751" w:rsidRDefault="000C3751" w:rsidP="00236F05">
      <w:pPr>
        <w:numPr>
          <w:ilvl w:val="1"/>
          <w:numId w:val="2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Участие в спортивной жизни вуза:</w:t>
      </w:r>
    </w:p>
    <w:p w:rsidR="00A84EA8" w:rsidRDefault="00A84EA8" w:rsidP="000C3751">
      <w:pPr>
        <w:rPr>
          <w:sz w:val="28"/>
          <w:szCs w:val="28"/>
        </w:rPr>
      </w:pPr>
    </w:p>
    <w:p w:rsidR="00236F05" w:rsidRPr="00236F05" w:rsidRDefault="00CE7BE5" w:rsidP="00236F05">
      <w:pPr>
        <w:tabs>
          <w:tab w:val="left" w:pos="9923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-участие в спортивной-</w:t>
      </w:r>
      <w:r w:rsidR="00236F05">
        <w:rPr>
          <w:sz w:val="28"/>
          <w:szCs w:val="28"/>
          <w:u w:val="single"/>
        </w:rPr>
        <w:tab/>
      </w:r>
    </w:p>
    <w:p w:rsidR="000C3751" w:rsidRDefault="000C3751" w:rsidP="00236F05">
      <w:pPr>
        <w:numPr>
          <w:ilvl w:val="1"/>
          <w:numId w:val="2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Другие достижения (олимпиады, редакционная деятельность и др.):</w:t>
      </w:r>
    </w:p>
    <w:p w:rsidR="00236F05" w:rsidRDefault="00236F05" w:rsidP="00236F05">
      <w:pPr>
        <w:rPr>
          <w:sz w:val="28"/>
          <w:szCs w:val="28"/>
        </w:rPr>
      </w:pPr>
    </w:p>
    <w:p w:rsidR="000C3751" w:rsidRPr="00236F05" w:rsidRDefault="00CE7BE5" w:rsidP="00236F05">
      <w:pPr>
        <w:tabs>
          <w:tab w:val="left" w:pos="9923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-другие достижения-</w:t>
      </w:r>
      <w:r w:rsidR="00236F05">
        <w:rPr>
          <w:sz w:val="28"/>
          <w:szCs w:val="28"/>
          <w:u w:val="single"/>
        </w:rPr>
        <w:tab/>
      </w:r>
    </w:p>
    <w:p w:rsidR="00236F05" w:rsidRDefault="00236F05" w:rsidP="000C3751">
      <w:pPr>
        <w:rPr>
          <w:sz w:val="28"/>
          <w:szCs w:val="28"/>
        </w:rPr>
      </w:pPr>
    </w:p>
    <w:p w:rsidR="00236F05" w:rsidRDefault="00236F05" w:rsidP="00236F05">
      <w:pPr>
        <w:rPr>
          <w:b/>
          <w:sz w:val="28"/>
          <w:szCs w:val="28"/>
        </w:rPr>
      </w:pPr>
    </w:p>
    <w:p w:rsidR="00236F05" w:rsidRDefault="00236F05" w:rsidP="00236F05">
      <w:pPr>
        <w:rPr>
          <w:sz w:val="28"/>
          <w:szCs w:val="28"/>
        </w:rPr>
        <w:sectPr w:rsidR="00236F05" w:rsidSect="001C3725"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236F05" w:rsidRPr="00236F05" w:rsidRDefault="00236F05" w:rsidP="00236F05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Подпись куратора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36F05" w:rsidRPr="00236F05" w:rsidRDefault="00236F05" w:rsidP="00236F05">
      <w:pPr>
        <w:rPr>
          <w:sz w:val="28"/>
          <w:szCs w:val="28"/>
        </w:rPr>
        <w:sectPr w:rsidR="00236F05" w:rsidRPr="00236F05" w:rsidSect="00236F05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  <w:r>
        <w:rPr>
          <w:b/>
          <w:sz w:val="28"/>
          <w:szCs w:val="28"/>
        </w:rPr>
        <w:lastRenderedPageBreak/>
        <w:tab/>
      </w:r>
      <w:r w:rsidRPr="00236F05">
        <w:rPr>
          <w:sz w:val="28"/>
          <w:szCs w:val="28"/>
        </w:rPr>
        <w:t>Дата</w:t>
      </w:r>
    </w:p>
    <w:p w:rsidR="00236F05" w:rsidRPr="00236F05" w:rsidRDefault="00236F05" w:rsidP="00236F05">
      <w:pPr>
        <w:rPr>
          <w:b/>
          <w:sz w:val="28"/>
          <w:szCs w:val="28"/>
        </w:rPr>
      </w:pPr>
    </w:p>
    <w:p w:rsidR="000C3751" w:rsidRPr="00A84EA8" w:rsidRDefault="008E2527" w:rsidP="00236F05">
      <w:pPr>
        <w:numPr>
          <w:ilvl w:val="0"/>
          <w:numId w:val="2"/>
        </w:numPr>
        <w:ind w:left="0" w:firstLine="0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A84EA8">
        <w:rPr>
          <w:b/>
          <w:sz w:val="28"/>
          <w:szCs w:val="28"/>
        </w:rPr>
        <w:lastRenderedPageBreak/>
        <w:t>Заключение о работе куратора в 20___/20_____ учебном году</w:t>
      </w:r>
    </w:p>
    <w:p w:rsidR="008E2527" w:rsidRDefault="008E2527" w:rsidP="008E2527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E2527" w:rsidRDefault="008E2527" w:rsidP="008E2527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E2527" w:rsidRDefault="008E2527" w:rsidP="008E2527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E2527" w:rsidRDefault="008E2527" w:rsidP="008E2527">
      <w:pPr>
        <w:jc w:val="center"/>
      </w:pPr>
    </w:p>
    <w:p w:rsidR="008E2527" w:rsidRDefault="008E2527" w:rsidP="008E2527">
      <w:pPr>
        <w:jc w:val="center"/>
        <w:rPr>
          <w:sz w:val="28"/>
          <w:szCs w:val="28"/>
        </w:rPr>
      </w:pPr>
    </w:p>
    <w:p w:rsidR="008E2527" w:rsidRDefault="008E2527" w:rsidP="008E2527">
      <w:pPr>
        <w:jc w:val="center"/>
        <w:rPr>
          <w:sz w:val="28"/>
          <w:szCs w:val="28"/>
        </w:rPr>
      </w:pPr>
    </w:p>
    <w:p w:rsidR="008E2527" w:rsidRDefault="008E2527" w:rsidP="008E2527">
      <w:pPr>
        <w:jc w:val="center"/>
        <w:rPr>
          <w:sz w:val="28"/>
          <w:szCs w:val="28"/>
        </w:rPr>
      </w:pPr>
    </w:p>
    <w:p w:rsidR="008E2527" w:rsidRDefault="00C7606F" w:rsidP="008E2527">
      <w:pPr>
        <w:jc w:val="center"/>
        <w:rPr>
          <w:sz w:val="28"/>
          <w:szCs w:val="28"/>
        </w:rPr>
      </w:pPr>
      <w:r>
        <w:rPr>
          <w:sz w:val="28"/>
          <w:szCs w:val="28"/>
        </w:rPr>
        <w:t>Директор колледжа</w:t>
      </w:r>
      <w:r w:rsidR="008E2527">
        <w:rPr>
          <w:sz w:val="28"/>
          <w:szCs w:val="28"/>
        </w:rPr>
        <w:t>_____________________</w:t>
      </w:r>
    </w:p>
    <w:p w:rsidR="008E2527" w:rsidRDefault="008E2527" w:rsidP="008E2527">
      <w:pPr>
        <w:jc w:val="center"/>
        <w:rPr>
          <w:sz w:val="28"/>
          <w:szCs w:val="28"/>
        </w:rPr>
      </w:pPr>
    </w:p>
    <w:p w:rsidR="008E2527" w:rsidRDefault="008E2527" w:rsidP="008E2527">
      <w:pPr>
        <w:jc w:val="center"/>
        <w:rPr>
          <w:sz w:val="28"/>
          <w:szCs w:val="28"/>
        </w:rPr>
      </w:pPr>
    </w:p>
    <w:p w:rsidR="008E2527" w:rsidRPr="008E2527" w:rsidRDefault="008E2527" w:rsidP="008E2527">
      <w:pPr>
        <w:jc w:val="center"/>
        <w:rPr>
          <w:sz w:val="28"/>
          <w:szCs w:val="28"/>
        </w:rPr>
      </w:pPr>
    </w:p>
    <w:sectPr w:rsidR="008E2527" w:rsidRPr="008E2527" w:rsidSect="00236F05">
      <w:type w:val="continuous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D6B73"/>
    <w:multiLevelType w:val="hybridMultilevel"/>
    <w:tmpl w:val="BEB6E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E0A81"/>
    <w:multiLevelType w:val="hybridMultilevel"/>
    <w:tmpl w:val="C0BC9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103D6"/>
    <w:multiLevelType w:val="multilevel"/>
    <w:tmpl w:val="CE32CC86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 w15:restartNumberingAfterBreak="0">
    <w:nsid w:val="198B109B"/>
    <w:multiLevelType w:val="hybridMultilevel"/>
    <w:tmpl w:val="5454B4A8"/>
    <w:lvl w:ilvl="0" w:tplc="230CE942">
      <w:start w:val="1"/>
      <w:numFmt w:val="decimal"/>
      <w:lvlText w:val="%1."/>
      <w:lvlJc w:val="left"/>
      <w:pPr>
        <w:ind w:left="502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13C5C"/>
    <w:multiLevelType w:val="hybridMultilevel"/>
    <w:tmpl w:val="8BE4184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22992"/>
    <w:multiLevelType w:val="hybridMultilevel"/>
    <w:tmpl w:val="501E184C"/>
    <w:lvl w:ilvl="0" w:tplc="230CE942">
      <w:start w:val="1"/>
      <w:numFmt w:val="decimal"/>
      <w:lvlText w:val="%1."/>
      <w:lvlJc w:val="left"/>
      <w:pPr>
        <w:ind w:left="502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D2216"/>
    <w:multiLevelType w:val="multilevel"/>
    <w:tmpl w:val="DA2C52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1A00768"/>
    <w:multiLevelType w:val="hybridMultilevel"/>
    <w:tmpl w:val="D1FEB6F4"/>
    <w:lvl w:ilvl="0" w:tplc="230CE942">
      <w:start w:val="1"/>
      <w:numFmt w:val="decimal"/>
      <w:lvlText w:val="%1."/>
      <w:lvlJc w:val="left"/>
      <w:pPr>
        <w:ind w:left="502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30D24"/>
    <w:multiLevelType w:val="hybridMultilevel"/>
    <w:tmpl w:val="C1E0600E"/>
    <w:lvl w:ilvl="0" w:tplc="230CE942">
      <w:start w:val="1"/>
      <w:numFmt w:val="decimal"/>
      <w:lvlText w:val="%1."/>
      <w:lvlJc w:val="left"/>
      <w:pPr>
        <w:ind w:left="502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C564A"/>
    <w:multiLevelType w:val="hybridMultilevel"/>
    <w:tmpl w:val="F20C3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C574B"/>
    <w:multiLevelType w:val="hybridMultilevel"/>
    <w:tmpl w:val="5454B4A8"/>
    <w:lvl w:ilvl="0" w:tplc="230CE942">
      <w:start w:val="1"/>
      <w:numFmt w:val="decimal"/>
      <w:lvlText w:val="%1."/>
      <w:lvlJc w:val="left"/>
      <w:pPr>
        <w:ind w:left="502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F444E"/>
    <w:multiLevelType w:val="hybridMultilevel"/>
    <w:tmpl w:val="C1E0600E"/>
    <w:lvl w:ilvl="0" w:tplc="230CE942">
      <w:start w:val="1"/>
      <w:numFmt w:val="decimal"/>
      <w:lvlText w:val="%1."/>
      <w:lvlJc w:val="left"/>
      <w:pPr>
        <w:ind w:left="502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9B6747"/>
    <w:multiLevelType w:val="hybridMultilevel"/>
    <w:tmpl w:val="D0EC6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92376"/>
    <w:multiLevelType w:val="hybridMultilevel"/>
    <w:tmpl w:val="E30CEE2C"/>
    <w:lvl w:ilvl="0" w:tplc="B470D64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57B577F8"/>
    <w:multiLevelType w:val="hybridMultilevel"/>
    <w:tmpl w:val="BEB6E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351BE"/>
    <w:multiLevelType w:val="hybridMultilevel"/>
    <w:tmpl w:val="C06C6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F358B"/>
    <w:multiLevelType w:val="hybridMultilevel"/>
    <w:tmpl w:val="C1BCC0D0"/>
    <w:lvl w:ilvl="0" w:tplc="230CE942">
      <w:start w:val="1"/>
      <w:numFmt w:val="decimal"/>
      <w:lvlText w:val="%1."/>
      <w:lvlJc w:val="left"/>
      <w:pPr>
        <w:ind w:left="502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DB70C9"/>
    <w:multiLevelType w:val="multilevel"/>
    <w:tmpl w:val="40A20B3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8" w15:restartNumberingAfterBreak="0">
    <w:nsid w:val="78680EF0"/>
    <w:multiLevelType w:val="hybridMultilevel"/>
    <w:tmpl w:val="FFDA10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A683989"/>
    <w:multiLevelType w:val="multilevel"/>
    <w:tmpl w:val="089A374E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519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num w:numId="1">
    <w:abstractNumId w:val="18"/>
  </w:num>
  <w:num w:numId="2">
    <w:abstractNumId w:val="2"/>
  </w:num>
  <w:num w:numId="3">
    <w:abstractNumId w:val="13"/>
  </w:num>
  <w:num w:numId="4">
    <w:abstractNumId w:val="17"/>
  </w:num>
  <w:num w:numId="5">
    <w:abstractNumId w:val="6"/>
  </w:num>
  <w:num w:numId="6">
    <w:abstractNumId w:val="19"/>
  </w:num>
  <w:num w:numId="7">
    <w:abstractNumId w:val="7"/>
  </w:num>
  <w:num w:numId="8">
    <w:abstractNumId w:val="5"/>
  </w:num>
  <w:num w:numId="9">
    <w:abstractNumId w:val="4"/>
  </w:num>
  <w:num w:numId="10">
    <w:abstractNumId w:val="16"/>
  </w:num>
  <w:num w:numId="11">
    <w:abstractNumId w:val="10"/>
  </w:num>
  <w:num w:numId="12">
    <w:abstractNumId w:val="3"/>
  </w:num>
  <w:num w:numId="13">
    <w:abstractNumId w:val="8"/>
  </w:num>
  <w:num w:numId="14">
    <w:abstractNumId w:val="11"/>
  </w:num>
  <w:num w:numId="15">
    <w:abstractNumId w:val="1"/>
  </w:num>
  <w:num w:numId="16">
    <w:abstractNumId w:val="12"/>
  </w:num>
  <w:num w:numId="17">
    <w:abstractNumId w:val="15"/>
  </w:num>
  <w:num w:numId="18">
    <w:abstractNumId w:val="9"/>
  </w:num>
  <w:num w:numId="19">
    <w:abstractNumId w:val="1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EFD"/>
    <w:rsid w:val="00002008"/>
    <w:rsid w:val="00023564"/>
    <w:rsid w:val="0002399E"/>
    <w:rsid w:val="00046E32"/>
    <w:rsid w:val="000638C9"/>
    <w:rsid w:val="000C3751"/>
    <w:rsid w:val="000C7AA7"/>
    <w:rsid w:val="000D1079"/>
    <w:rsid w:val="000D7EFD"/>
    <w:rsid w:val="0015196C"/>
    <w:rsid w:val="00174AA3"/>
    <w:rsid w:val="001B0689"/>
    <w:rsid w:val="001C3725"/>
    <w:rsid w:val="001D4A64"/>
    <w:rsid w:val="0021567E"/>
    <w:rsid w:val="0022380C"/>
    <w:rsid w:val="00236F05"/>
    <w:rsid w:val="00292A95"/>
    <w:rsid w:val="002B5728"/>
    <w:rsid w:val="002C1B19"/>
    <w:rsid w:val="0030613B"/>
    <w:rsid w:val="003326FE"/>
    <w:rsid w:val="00354327"/>
    <w:rsid w:val="003B256D"/>
    <w:rsid w:val="00460E51"/>
    <w:rsid w:val="00463AB3"/>
    <w:rsid w:val="0048583E"/>
    <w:rsid w:val="004D30B1"/>
    <w:rsid w:val="005331FB"/>
    <w:rsid w:val="00544DC2"/>
    <w:rsid w:val="00565B66"/>
    <w:rsid w:val="005B789D"/>
    <w:rsid w:val="005C2EAF"/>
    <w:rsid w:val="005F622F"/>
    <w:rsid w:val="006D7694"/>
    <w:rsid w:val="006F5A8F"/>
    <w:rsid w:val="00712CA2"/>
    <w:rsid w:val="00724D8E"/>
    <w:rsid w:val="00751590"/>
    <w:rsid w:val="00757A0C"/>
    <w:rsid w:val="007B5865"/>
    <w:rsid w:val="007F644F"/>
    <w:rsid w:val="00831F01"/>
    <w:rsid w:val="00873D7B"/>
    <w:rsid w:val="00876641"/>
    <w:rsid w:val="008A105A"/>
    <w:rsid w:val="008A13B6"/>
    <w:rsid w:val="008C0CE0"/>
    <w:rsid w:val="008E2527"/>
    <w:rsid w:val="00902B07"/>
    <w:rsid w:val="00990026"/>
    <w:rsid w:val="009B1AE0"/>
    <w:rsid w:val="009C20EE"/>
    <w:rsid w:val="009D030E"/>
    <w:rsid w:val="00A1287F"/>
    <w:rsid w:val="00A619A9"/>
    <w:rsid w:val="00A84EA8"/>
    <w:rsid w:val="00AA6351"/>
    <w:rsid w:val="00AD1690"/>
    <w:rsid w:val="00AE2FB4"/>
    <w:rsid w:val="00AF6FBA"/>
    <w:rsid w:val="00B23F0F"/>
    <w:rsid w:val="00BE1440"/>
    <w:rsid w:val="00C34EBF"/>
    <w:rsid w:val="00C41C40"/>
    <w:rsid w:val="00C7606F"/>
    <w:rsid w:val="00C8142D"/>
    <w:rsid w:val="00CB0C3A"/>
    <w:rsid w:val="00CD54B8"/>
    <w:rsid w:val="00CE7BE5"/>
    <w:rsid w:val="00D44C13"/>
    <w:rsid w:val="00D6133A"/>
    <w:rsid w:val="00D84FE8"/>
    <w:rsid w:val="00D9528E"/>
    <w:rsid w:val="00D970D5"/>
    <w:rsid w:val="00DA3D2C"/>
    <w:rsid w:val="00DC3D3F"/>
    <w:rsid w:val="00DE38BE"/>
    <w:rsid w:val="00E12CF3"/>
    <w:rsid w:val="00E37CFB"/>
    <w:rsid w:val="00E7631D"/>
    <w:rsid w:val="00E8269F"/>
    <w:rsid w:val="00E92ACA"/>
    <w:rsid w:val="00EF025D"/>
    <w:rsid w:val="00F02CB8"/>
    <w:rsid w:val="00F1431E"/>
    <w:rsid w:val="00F16C29"/>
    <w:rsid w:val="00F4456D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B107D-D462-460B-8B1C-05AB2D21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751"/>
  </w:style>
  <w:style w:type="paragraph" w:styleId="4">
    <w:name w:val="heading 4"/>
    <w:basedOn w:val="a"/>
    <w:next w:val="a"/>
    <w:qFormat/>
    <w:rsid w:val="009B1AE0"/>
    <w:pPr>
      <w:keepNext/>
      <w:jc w:val="center"/>
      <w:outlineLvl w:val="3"/>
    </w:pPr>
    <w:rPr>
      <w:snapToGrid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CB0C3A"/>
    <w:rPr>
      <w:rFonts w:ascii="Tahoma" w:hAnsi="Tahoma"/>
      <w:sz w:val="16"/>
      <w:szCs w:val="16"/>
      <w:lang w:val="x-none" w:eastAsia="x-none"/>
    </w:rPr>
  </w:style>
  <w:style w:type="character" w:customStyle="1" w:styleId="a4">
    <w:name w:val="Текст выноски Знак"/>
    <w:link w:val="a3"/>
    <w:rsid w:val="00CB0C3A"/>
    <w:rPr>
      <w:rFonts w:ascii="Tahoma" w:hAnsi="Tahoma" w:cs="Tahoma"/>
      <w:sz w:val="16"/>
      <w:szCs w:val="16"/>
    </w:rPr>
  </w:style>
  <w:style w:type="character" w:styleId="a5">
    <w:name w:val="Strong"/>
    <w:qFormat/>
    <w:rsid w:val="00A84EA8"/>
    <w:rPr>
      <w:b/>
      <w:bCs/>
    </w:rPr>
  </w:style>
  <w:style w:type="table" w:styleId="a6">
    <w:name w:val="Table Grid"/>
    <w:basedOn w:val="a1"/>
    <w:rsid w:val="00463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76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zhurnal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37A9A-BBA8-4C4F-B1FC-DDFA3B6C1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zhurnal</Template>
  <TotalTime>0</TotalTime>
  <Pages>12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VLSU</Company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User</dc:creator>
  <cp:keywords/>
  <cp:lastModifiedBy>User</cp:lastModifiedBy>
  <cp:revision>2</cp:revision>
  <cp:lastPrinted>2012-04-05T12:31:00Z</cp:lastPrinted>
  <dcterms:created xsi:type="dcterms:W3CDTF">2020-06-04T17:48:00Z</dcterms:created>
  <dcterms:modified xsi:type="dcterms:W3CDTF">2020-06-04T17:48:00Z</dcterms:modified>
</cp:coreProperties>
</file>